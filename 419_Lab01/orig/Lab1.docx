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2FF36" w14:textId="77777777" w:rsidR="00197D58" w:rsidRDefault="003C39EC" w:rsidP="00B706E9">
      <w:pPr>
        <w:pStyle w:val="Title"/>
        <w:ind w:left="270"/>
      </w:pPr>
      <w:proofErr w:type="spellStart"/>
      <w:r w:rsidRPr="003C39EC">
        <w:t>CprE</w:t>
      </w:r>
      <w:proofErr w:type="spellEnd"/>
      <w:r w:rsidRPr="003C39EC">
        <w:t xml:space="preserve"> 419 Lab 1</w:t>
      </w:r>
      <w:r w:rsidR="00EE501B" w:rsidRPr="003C39EC">
        <w:t xml:space="preserve">: </w:t>
      </w:r>
      <w:r w:rsidR="00197D58">
        <w:t xml:space="preserve">Using the </w:t>
      </w:r>
      <w:r w:rsidR="006C5AC4">
        <w:t xml:space="preserve">Cluster, </w:t>
      </w:r>
      <w:r w:rsidR="00197D58">
        <w:t xml:space="preserve">and </w:t>
      </w:r>
      <w:r w:rsidR="006C5AC4">
        <w:t xml:space="preserve">Introduction to </w:t>
      </w:r>
      <w:r w:rsidRPr="003C39EC">
        <w:t>HDFS</w:t>
      </w:r>
    </w:p>
    <w:p w14:paraId="6095A709" w14:textId="77777777" w:rsidR="00794FF2" w:rsidRPr="003C39EC" w:rsidRDefault="00794FF2" w:rsidP="006D2DFA">
      <w:pPr>
        <w:pStyle w:val="Title"/>
      </w:pPr>
    </w:p>
    <w:p w14:paraId="6835FE1A" w14:textId="77777777" w:rsidR="00EE501B" w:rsidRPr="003C39EC" w:rsidRDefault="00EE501B">
      <w:pPr>
        <w:pStyle w:val="Subtitle"/>
        <w:rPr>
          <w:b/>
        </w:rPr>
      </w:pPr>
      <w:r w:rsidRPr="003C39EC">
        <w:rPr>
          <w:b/>
        </w:rPr>
        <w:t>Department of Electrical and Computer Engineering</w:t>
      </w:r>
    </w:p>
    <w:p w14:paraId="7A62129E" w14:textId="77777777" w:rsidR="00EE501B" w:rsidRPr="003C39EC" w:rsidRDefault="00EE501B">
      <w:pPr>
        <w:pStyle w:val="Subtitle"/>
        <w:rPr>
          <w:b/>
        </w:rPr>
      </w:pPr>
      <w:r w:rsidRPr="003C39EC">
        <w:rPr>
          <w:b/>
        </w:rPr>
        <w:t>Iowa State University</w:t>
      </w:r>
    </w:p>
    <w:p w14:paraId="1F713C2C" w14:textId="77777777" w:rsidR="00197D58" w:rsidRPr="00193759" w:rsidRDefault="007608FA" w:rsidP="00193759">
      <w:pPr>
        <w:pStyle w:val="Subtitle"/>
        <w:rPr>
          <w:b/>
        </w:rPr>
      </w:pPr>
      <w:r>
        <w:rPr>
          <w:b/>
        </w:rPr>
        <w:t>Spring 2015</w:t>
      </w:r>
    </w:p>
    <w:p w14:paraId="561E38BA" w14:textId="77777777" w:rsidR="00083DF9" w:rsidRDefault="00197D58" w:rsidP="00083DF9">
      <w:pPr>
        <w:pStyle w:val="Heading1"/>
      </w:pPr>
      <w:r>
        <w:t>Purpose</w:t>
      </w:r>
    </w:p>
    <w:p w14:paraId="6073221E" w14:textId="77777777" w:rsidR="00083DF9" w:rsidRPr="00083DF9" w:rsidRDefault="00197D58" w:rsidP="00083DF9">
      <w:pPr>
        <w:pStyle w:val="Heading1"/>
        <w:rPr>
          <w:b w:val="0"/>
          <w:sz w:val="22"/>
          <w:szCs w:val="22"/>
        </w:rPr>
      </w:pPr>
      <w:r w:rsidRPr="00083DF9">
        <w:rPr>
          <w:b w:val="0"/>
          <w:sz w:val="22"/>
          <w:szCs w:val="22"/>
        </w:rPr>
        <w:t xml:space="preserve">We have setup an environment on the </w:t>
      </w:r>
      <w:r w:rsidR="006C5AC4">
        <w:rPr>
          <w:b w:val="0"/>
          <w:sz w:val="22"/>
          <w:szCs w:val="22"/>
        </w:rPr>
        <w:t>“</w:t>
      </w:r>
      <w:proofErr w:type="spellStart"/>
      <w:r w:rsidR="006C5AC4">
        <w:rPr>
          <w:b w:val="0"/>
          <w:sz w:val="22"/>
          <w:szCs w:val="22"/>
        </w:rPr>
        <w:t>cystorm</w:t>
      </w:r>
      <w:proofErr w:type="spellEnd"/>
      <w:r w:rsidR="006C5AC4">
        <w:rPr>
          <w:b w:val="0"/>
          <w:sz w:val="22"/>
          <w:szCs w:val="22"/>
        </w:rPr>
        <w:t>” cluster</w:t>
      </w:r>
      <w:r w:rsidRPr="00083DF9">
        <w:rPr>
          <w:b w:val="0"/>
          <w:sz w:val="22"/>
          <w:szCs w:val="22"/>
        </w:rPr>
        <w:t xml:space="preserve"> for large-scale data analysis. The first goal of this lab is </w:t>
      </w:r>
      <w:r w:rsidR="00AC078C">
        <w:rPr>
          <w:b w:val="0"/>
          <w:sz w:val="22"/>
          <w:szCs w:val="22"/>
        </w:rPr>
        <w:t>get</w:t>
      </w:r>
      <w:r w:rsidR="00083DF9" w:rsidRPr="00083DF9">
        <w:rPr>
          <w:b w:val="0"/>
          <w:sz w:val="22"/>
          <w:szCs w:val="22"/>
        </w:rPr>
        <w:t xml:space="preserve"> familiar with this environment, called “</w:t>
      </w:r>
      <w:proofErr w:type="spellStart"/>
      <w:r w:rsidR="00083DF9" w:rsidRPr="00083DF9">
        <w:rPr>
          <w:b w:val="0"/>
          <w:sz w:val="22"/>
          <w:szCs w:val="22"/>
        </w:rPr>
        <w:t>Hadoop</w:t>
      </w:r>
      <w:proofErr w:type="spellEnd"/>
      <w:r w:rsidR="00083DF9" w:rsidRPr="00083DF9">
        <w:rPr>
          <w:b w:val="0"/>
          <w:sz w:val="22"/>
          <w:szCs w:val="22"/>
        </w:rPr>
        <w:t>”. The second goal is to get familiar with a distributed file system for storing large data sets, called “HDFS”, which is short for “</w:t>
      </w:r>
      <w:proofErr w:type="spellStart"/>
      <w:r w:rsidR="00083DF9" w:rsidRPr="00083DF9">
        <w:rPr>
          <w:b w:val="0"/>
          <w:sz w:val="22"/>
          <w:szCs w:val="22"/>
        </w:rPr>
        <w:t>Hadoop</w:t>
      </w:r>
      <w:proofErr w:type="spellEnd"/>
      <w:r w:rsidR="00083DF9" w:rsidRPr="00083DF9">
        <w:rPr>
          <w:b w:val="0"/>
          <w:sz w:val="22"/>
          <w:szCs w:val="22"/>
        </w:rPr>
        <w:t xml:space="preserve"> Distributed File System”. Specifically, at the end of this lab, you will know how to:</w:t>
      </w:r>
    </w:p>
    <w:p w14:paraId="3BF0BDFA" w14:textId="77777777" w:rsidR="00083DF9" w:rsidRPr="00083DF9" w:rsidRDefault="00083DF9" w:rsidP="00083DF9">
      <w:pPr>
        <w:numPr>
          <w:ilvl w:val="0"/>
          <w:numId w:val="16"/>
        </w:numPr>
        <w:rPr>
          <w:szCs w:val="22"/>
        </w:rPr>
      </w:pPr>
      <w:r w:rsidRPr="00083DF9">
        <w:rPr>
          <w:szCs w:val="22"/>
        </w:rPr>
        <w:t xml:space="preserve">Login to </w:t>
      </w:r>
      <w:proofErr w:type="spellStart"/>
      <w:r w:rsidR="006C5AC4">
        <w:rPr>
          <w:szCs w:val="22"/>
        </w:rPr>
        <w:t>cystorm</w:t>
      </w:r>
      <w:proofErr w:type="spellEnd"/>
      <w:r w:rsidR="006C5AC4">
        <w:rPr>
          <w:szCs w:val="22"/>
        </w:rPr>
        <w:t xml:space="preserve"> cloud</w:t>
      </w:r>
      <w:r w:rsidRPr="00083DF9">
        <w:rPr>
          <w:szCs w:val="22"/>
        </w:rPr>
        <w:t xml:space="preserve"> with your user id</w:t>
      </w:r>
    </w:p>
    <w:p w14:paraId="1DB4FAEF" w14:textId="77777777" w:rsidR="00083DF9" w:rsidRPr="00083DF9" w:rsidRDefault="00083DF9" w:rsidP="00083DF9">
      <w:pPr>
        <w:numPr>
          <w:ilvl w:val="0"/>
          <w:numId w:val="16"/>
        </w:numPr>
        <w:rPr>
          <w:szCs w:val="22"/>
        </w:rPr>
      </w:pPr>
      <w:r w:rsidRPr="00083DF9">
        <w:rPr>
          <w:szCs w:val="22"/>
        </w:rPr>
        <w:t>Transfer files between the local machine and the cloud</w:t>
      </w:r>
    </w:p>
    <w:p w14:paraId="430B77DE" w14:textId="77777777" w:rsidR="00083DF9" w:rsidRPr="00083DF9" w:rsidRDefault="00083DF9" w:rsidP="00083DF9">
      <w:pPr>
        <w:numPr>
          <w:ilvl w:val="0"/>
          <w:numId w:val="16"/>
        </w:numPr>
        <w:rPr>
          <w:szCs w:val="22"/>
        </w:rPr>
      </w:pPr>
      <w:r w:rsidRPr="00083DF9">
        <w:rPr>
          <w:szCs w:val="22"/>
        </w:rPr>
        <w:t>Use HDFS</w:t>
      </w:r>
      <w:r w:rsidR="006E475D">
        <w:rPr>
          <w:szCs w:val="22"/>
        </w:rPr>
        <w:t xml:space="preserve"> and the HDFS Programming Interface</w:t>
      </w:r>
    </w:p>
    <w:p w14:paraId="2A025FB5" w14:textId="77777777" w:rsidR="006E475D" w:rsidRDefault="00083DF9" w:rsidP="00083DF9">
      <w:pPr>
        <w:numPr>
          <w:ilvl w:val="0"/>
          <w:numId w:val="16"/>
        </w:numPr>
        <w:rPr>
          <w:szCs w:val="22"/>
        </w:rPr>
      </w:pPr>
      <w:r w:rsidRPr="00083DF9">
        <w:rPr>
          <w:szCs w:val="22"/>
        </w:rPr>
        <w:t xml:space="preserve">Write, compile and execute a </w:t>
      </w:r>
      <w:proofErr w:type="spellStart"/>
      <w:r w:rsidR="006E475D">
        <w:rPr>
          <w:szCs w:val="22"/>
        </w:rPr>
        <w:t>Hadoop</w:t>
      </w:r>
      <w:proofErr w:type="spellEnd"/>
      <w:r w:rsidR="006E475D">
        <w:rPr>
          <w:szCs w:val="22"/>
        </w:rPr>
        <w:t xml:space="preserve"> </w:t>
      </w:r>
      <w:r w:rsidRPr="00083DF9">
        <w:rPr>
          <w:szCs w:val="22"/>
        </w:rPr>
        <w:t xml:space="preserve">program </w:t>
      </w:r>
      <w:r w:rsidR="006E475D">
        <w:rPr>
          <w:szCs w:val="22"/>
        </w:rPr>
        <w:t>on the Cloud</w:t>
      </w:r>
    </w:p>
    <w:p w14:paraId="381E7759" w14:textId="77777777" w:rsidR="00083DF9" w:rsidRDefault="00197D58" w:rsidP="00083DF9">
      <w:pPr>
        <w:pStyle w:val="Heading1"/>
      </w:pPr>
      <w:r>
        <w:br/>
      </w:r>
      <w:r w:rsidR="00EE501B">
        <w:t>Submission</w:t>
      </w:r>
    </w:p>
    <w:p w14:paraId="03D56DF3" w14:textId="77777777" w:rsidR="00EE501B" w:rsidRPr="00AC078C" w:rsidRDefault="00083DF9" w:rsidP="00AC078C">
      <w:pPr>
        <w:pStyle w:val="Heading1"/>
        <w:rPr>
          <w:sz w:val="22"/>
          <w:szCs w:val="22"/>
        </w:rPr>
      </w:pPr>
      <w:r w:rsidRPr="00083DF9">
        <w:rPr>
          <w:b w:val="0"/>
          <w:sz w:val="22"/>
          <w:szCs w:val="22"/>
        </w:rPr>
        <w:t>Create a zip archive with the following and hand it in through blackboard</w:t>
      </w:r>
      <w:r w:rsidRPr="00083DF9">
        <w:rPr>
          <w:sz w:val="22"/>
          <w:szCs w:val="22"/>
        </w:rPr>
        <w:t>.</w:t>
      </w:r>
    </w:p>
    <w:p w14:paraId="2DE7A3DF" w14:textId="77777777" w:rsidR="00EE501B" w:rsidRPr="00083DF9" w:rsidRDefault="00EE501B">
      <w:pPr>
        <w:numPr>
          <w:ilvl w:val="0"/>
          <w:numId w:val="4"/>
        </w:numPr>
        <w:rPr>
          <w:szCs w:val="22"/>
        </w:rPr>
      </w:pPr>
      <w:r w:rsidRPr="00083DF9">
        <w:rPr>
          <w:szCs w:val="22"/>
        </w:rPr>
        <w:t xml:space="preserve">A write-up </w:t>
      </w:r>
      <w:r w:rsidR="00083DF9" w:rsidRPr="00083DF9">
        <w:rPr>
          <w:szCs w:val="22"/>
        </w:rPr>
        <w:t xml:space="preserve">answering questions for </w:t>
      </w:r>
      <w:r w:rsidRPr="00083DF9">
        <w:rPr>
          <w:szCs w:val="22"/>
        </w:rPr>
        <w:t xml:space="preserve">each experiment in the lab. </w:t>
      </w:r>
      <w:r w:rsidR="00D237EB" w:rsidRPr="00083DF9">
        <w:rPr>
          <w:szCs w:val="22"/>
        </w:rPr>
        <w:t xml:space="preserve">For </w:t>
      </w:r>
      <w:r w:rsidRPr="00083DF9">
        <w:rPr>
          <w:szCs w:val="22"/>
        </w:rPr>
        <w:t>output, cut and paste results from your terminal and summarize when necessary.</w:t>
      </w:r>
    </w:p>
    <w:p w14:paraId="2A867C60" w14:textId="77777777" w:rsidR="00083DF9" w:rsidRPr="00083DF9" w:rsidRDefault="00083DF9">
      <w:pPr>
        <w:numPr>
          <w:ilvl w:val="0"/>
          <w:numId w:val="4"/>
        </w:numPr>
        <w:rPr>
          <w:szCs w:val="22"/>
        </w:rPr>
      </w:pPr>
      <w:r w:rsidRPr="00083DF9">
        <w:rPr>
          <w:szCs w:val="22"/>
        </w:rPr>
        <w:t xml:space="preserve">Commented Code for </w:t>
      </w:r>
      <w:r w:rsidR="002E263F">
        <w:rPr>
          <w:szCs w:val="22"/>
        </w:rPr>
        <w:t>your</w:t>
      </w:r>
      <w:r w:rsidRPr="00083DF9">
        <w:rPr>
          <w:szCs w:val="22"/>
        </w:rPr>
        <w:t xml:space="preserve"> program. Include all source files needed for compilation.</w:t>
      </w:r>
    </w:p>
    <w:p w14:paraId="045E4AF7" w14:textId="77777777" w:rsidR="00EE501B" w:rsidRDefault="00EE501B"/>
    <w:p w14:paraId="306EA246" w14:textId="77777777" w:rsidR="003C39EC" w:rsidRDefault="00083DF9" w:rsidP="003C39EC">
      <w:pPr>
        <w:pStyle w:val="Heading1"/>
      </w:pPr>
      <w:r>
        <w:t>Resourc</w:t>
      </w:r>
      <w:r w:rsidR="003C39EC">
        <w:t>es</w:t>
      </w:r>
    </w:p>
    <w:p w14:paraId="1F542848" w14:textId="77777777" w:rsidR="007633CA" w:rsidRDefault="007633CA" w:rsidP="00FD24F7">
      <w:pPr>
        <w:jc w:val="left"/>
      </w:pPr>
    </w:p>
    <w:p w14:paraId="7A9A0541" w14:textId="77777777" w:rsidR="007633CA" w:rsidRPr="005C4B14" w:rsidRDefault="007633CA" w:rsidP="007633CA">
      <w:pPr>
        <w:jc w:val="left"/>
        <w:rPr>
          <w:sz w:val="28"/>
          <w:szCs w:val="28"/>
          <w:u w:val="single"/>
        </w:rPr>
      </w:pPr>
      <w:r w:rsidRPr="007633CA">
        <w:rPr>
          <w:szCs w:val="22"/>
        </w:rPr>
        <w:t xml:space="preserve">You </w:t>
      </w:r>
      <w:r w:rsidR="00AC078C">
        <w:rPr>
          <w:szCs w:val="22"/>
        </w:rPr>
        <w:t xml:space="preserve">will </w:t>
      </w:r>
      <w:r w:rsidRPr="007633CA">
        <w:rPr>
          <w:szCs w:val="22"/>
        </w:rPr>
        <w:t>need the following before you start the lab. If you don’t have these, please contact the instructors.</w:t>
      </w:r>
    </w:p>
    <w:p w14:paraId="01C88A2D" w14:textId="77777777" w:rsidR="007633CA" w:rsidRPr="005C77F4" w:rsidRDefault="007210A5" w:rsidP="007633CA">
      <w:pPr>
        <w:numPr>
          <w:ilvl w:val="0"/>
          <w:numId w:val="17"/>
        </w:numPr>
        <w:rPr>
          <w:rStyle w:val="apple-converted-space"/>
          <w:szCs w:val="22"/>
        </w:rPr>
      </w:pPr>
      <w:r>
        <w:rPr>
          <w:szCs w:val="22"/>
        </w:rPr>
        <w:t xml:space="preserve">Address of </w:t>
      </w:r>
      <w:proofErr w:type="spellStart"/>
      <w:r>
        <w:rPr>
          <w:szCs w:val="22"/>
        </w:rPr>
        <w:t>CyStorm</w:t>
      </w:r>
      <w:proofErr w:type="spellEnd"/>
      <w:r>
        <w:rPr>
          <w:szCs w:val="22"/>
        </w:rPr>
        <w:t xml:space="preserve"> cloud resource: </w:t>
      </w:r>
      <w:r>
        <w:rPr>
          <w:rStyle w:val="apple-converted-space"/>
          <w:rFonts w:cs="Arial"/>
          <w:color w:val="222222"/>
          <w:sz w:val="20"/>
          <w:shd w:val="clear" w:color="auto" w:fill="FFFFFF"/>
        </w:rPr>
        <w:t> </w:t>
      </w:r>
      <w:r w:rsidRPr="00735CFC">
        <w:rPr>
          <w:szCs w:val="22"/>
          <w:u w:val="single"/>
        </w:rPr>
        <w:t>cystorm</w:t>
      </w:r>
      <w:r w:rsidRPr="00735CFC">
        <w:rPr>
          <w:rFonts w:cs="Arial"/>
          <w:sz w:val="20"/>
          <w:u w:val="single"/>
          <w:shd w:val="clear" w:color="auto" w:fill="FFFFFF"/>
        </w:rPr>
        <w:t>.its.iastate.edu</w:t>
      </w:r>
      <w:r w:rsidRPr="00735CFC">
        <w:rPr>
          <w:rStyle w:val="apple-converted-space"/>
          <w:rFonts w:cs="Arial"/>
          <w:color w:val="222222"/>
          <w:sz w:val="20"/>
          <w:u w:val="single"/>
          <w:shd w:val="clear" w:color="auto" w:fill="FFFFFF"/>
        </w:rPr>
        <w:t> </w:t>
      </w:r>
    </w:p>
    <w:p w14:paraId="056981B2" w14:textId="77777777" w:rsidR="007210A5" w:rsidRDefault="007210A5" w:rsidP="007210A5">
      <w:pPr>
        <w:numPr>
          <w:ilvl w:val="0"/>
          <w:numId w:val="17"/>
        </w:numPr>
        <w:rPr>
          <w:szCs w:val="22"/>
        </w:rPr>
      </w:pPr>
      <w:r>
        <w:rPr>
          <w:szCs w:val="22"/>
        </w:rPr>
        <w:t xml:space="preserve">Password to </w:t>
      </w:r>
      <w:proofErr w:type="spellStart"/>
      <w:r>
        <w:rPr>
          <w:szCs w:val="22"/>
        </w:rPr>
        <w:t>CyStorm</w:t>
      </w:r>
      <w:proofErr w:type="spellEnd"/>
      <w:r>
        <w:rPr>
          <w:szCs w:val="22"/>
        </w:rPr>
        <w:t xml:space="preserve">. Follow below instructions to get </w:t>
      </w:r>
      <w:proofErr w:type="spellStart"/>
      <w:r>
        <w:rPr>
          <w:szCs w:val="22"/>
        </w:rPr>
        <w:t>CyStorm</w:t>
      </w:r>
      <w:proofErr w:type="spellEnd"/>
      <w:r>
        <w:rPr>
          <w:szCs w:val="22"/>
        </w:rPr>
        <w:t xml:space="preserve"> password</w:t>
      </w:r>
    </w:p>
    <w:p w14:paraId="3BA136A0" w14:textId="2950E1CF" w:rsidR="005C77F4" w:rsidRDefault="005C77F4" w:rsidP="007210A5">
      <w:pPr>
        <w:numPr>
          <w:ilvl w:val="0"/>
          <w:numId w:val="17"/>
        </w:numPr>
        <w:rPr>
          <w:szCs w:val="22"/>
          <w:u w:val="single"/>
        </w:rPr>
      </w:pPr>
      <w:r>
        <w:rPr>
          <w:szCs w:val="22"/>
        </w:rPr>
        <w:t xml:space="preserve">Address of </w:t>
      </w:r>
      <w:proofErr w:type="spellStart"/>
      <w:r>
        <w:rPr>
          <w:szCs w:val="22"/>
        </w:rPr>
        <w:t>Hadoop</w:t>
      </w:r>
      <w:proofErr w:type="spellEnd"/>
      <w:r>
        <w:rPr>
          <w:szCs w:val="22"/>
        </w:rPr>
        <w:t xml:space="preserve"> Master Node: </w:t>
      </w:r>
      <w:r w:rsidR="00D60EE8">
        <w:rPr>
          <w:szCs w:val="22"/>
          <w:u w:val="single"/>
        </w:rPr>
        <w:t>n0</w:t>
      </w:r>
    </w:p>
    <w:p w14:paraId="32B961FF" w14:textId="77777777" w:rsidR="007210A5" w:rsidRPr="003A657C" w:rsidRDefault="00A347B6" w:rsidP="007210A5">
      <w:pPr>
        <w:numPr>
          <w:ilvl w:val="0"/>
          <w:numId w:val="17"/>
        </w:numPr>
        <w:rPr>
          <w:szCs w:val="22"/>
          <w:u w:val="single"/>
        </w:rPr>
      </w:pPr>
      <w:r>
        <w:rPr>
          <w:szCs w:val="22"/>
        </w:rPr>
        <w:t xml:space="preserve">An email containing a PIN required </w:t>
      </w:r>
      <w:proofErr w:type="gramStart"/>
      <w:r>
        <w:rPr>
          <w:szCs w:val="22"/>
        </w:rPr>
        <w:t xml:space="preserve">to </w:t>
      </w:r>
      <w:r w:rsidR="003A657C">
        <w:rPr>
          <w:szCs w:val="22"/>
        </w:rPr>
        <w:t>create</w:t>
      </w:r>
      <w:proofErr w:type="gramEnd"/>
      <w:r w:rsidR="003A657C">
        <w:rPr>
          <w:szCs w:val="22"/>
        </w:rPr>
        <w:t xml:space="preserve"> </w:t>
      </w:r>
      <w:proofErr w:type="spellStart"/>
      <w:r w:rsidR="003A657C">
        <w:rPr>
          <w:szCs w:val="22"/>
        </w:rPr>
        <w:t>CyStorm</w:t>
      </w:r>
      <w:proofErr w:type="spellEnd"/>
      <w:r w:rsidR="003A657C">
        <w:rPr>
          <w:szCs w:val="22"/>
        </w:rPr>
        <w:t xml:space="preserve"> access</w:t>
      </w:r>
      <w:r>
        <w:rPr>
          <w:szCs w:val="22"/>
        </w:rPr>
        <w:t>.</w:t>
      </w:r>
    </w:p>
    <w:p w14:paraId="0CF141F1" w14:textId="77777777" w:rsidR="007210A5" w:rsidRDefault="007210A5" w:rsidP="007210A5">
      <w:pPr>
        <w:rPr>
          <w:szCs w:val="22"/>
        </w:rPr>
      </w:pPr>
    </w:p>
    <w:p w14:paraId="1E7B66E9" w14:textId="77777777" w:rsidR="007210A5" w:rsidRDefault="006C5AC4" w:rsidP="007210A5">
      <w:pPr>
        <w:rPr>
          <w:b/>
          <w:sz w:val="24"/>
          <w:szCs w:val="24"/>
        </w:rPr>
      </w:pPr>
      <w:r>
        <w:rPr>
          <w:b/>
          <w:sz w:val="24"/>
          <w:szCs w:val="24"/>
        </w:rPr>
        <w:t xml:space="preserve">Logging into </w:t>
      </w:r>
      <w:proofErr w:type="spellStart"/>
      <w:r>
        <w:rPr>
          <w:b/>
          <w:sz w:val="24"/>
          <w:szCs w:val="24"/>
        </w:rPr>
        <w:t>cystorm</w:t>
      </w:r>
      <w:proofErr w:type="spellEnd"/>
    </w:p>
    <w:p w14:paraId="7F27C07F" w14:textId="77777777" w:rsidR="00735CFC" w:rsidRPr="007210A5" w:rsidRDefault="00735CFC" w:rsidP="007210A5">
      <w:pPr>
        <w:rPr>
          <w:b/>
          <w:sz w:val="24"/>
          <w:szCs w:val="24"/>
        </w:rPr>
      </w:pPr>
    </w:p>
    <w:p w14:paraId="3310CFC2" w14:textId="77777777" w:rsidR="007210A5" w:rsidRDefault="007210A5" w:rsidP="007210A5">
      <w:pPr>
        <w:rPr>
          <w:szCs w:val="22"/>
        </w:rPr>
      </w:pPr>
      <w:r>
        <w:rPr>
          <w:szCs w:val="22"/>
        </w:rPr>
        <w:t xml:space="preserve">In order to </w:t>
      </w:r>
      <w:r w:rsidR="009A05B2">
        <w:rPr>
          <w:szCs w:val="22"/>
        </w:rPr>
        <w:t xml:space="preserve">set up </w:t>
      </w:r>
      <w:r>
        <w:rPr>
          <w:szCs w:val="22"/>
        </w:rPr>
        <w:t>access</w:t>
      </w:r>
      <w:r w:rsidR="009A05B2">
        <w:rPr>
          <w:szCs w:val="22"/>
        </w:rPr>
        <w:t xml:space="preserve"> in</w:t>
      </w:r>
      <w:r w:rsidR="001E2DE4">
        <w:rPr>
          <w:szCs w:val="22"/>
        </w:rPr>
        <w:t xml:space="preserve"> </w:t>
      </w:r>
      <w:proofErr w:type="spellStart"/>
      <w:r w:rsidR="001E2DE4">
        <w:rPr>
          <w:szCs w:val="22"/>
        </w:rPr>
        <w:t>CyStorm</w:t>
      </w:r>
      <w:proofErr w:type="spellEnd"/>
      <w:r w:rsidR="001E2DE4">
        <w:rPr>
          <w:szCs w:val="22"/>
        </w:rPr>
        <w:t>, please follow the steps given below</w:t>
      </w:r>
      <w:r w:rsidR="006D221C">
        <w:rPr>
          <w:szCs w:val="22"/>
        </w:rPr>
        <w:t xml:space="preserve"> (from ISU Network or VPN)</w:t>
      </w:r>
      <w:r w:rsidR="001E2DE4">
        <w:rPr>
          <w:szCs w:val="22"/>
        </w:rPr>
        <w:t>:</w:t>
      </w:r>
    </w:p>
    <w:p w14:paraId="26FF16A0" w14:textId="77777777" w:rsidR="007210A5" w:rsidRDefault="009A05B2" w:rsidP="007210A5">
      <w:pPr>
        <w:numPr>
          <w:ilvl w:val="0"/>
          <w:numId w:val="24"/>
        </w:numPr>
        <w:rPr>
          <w:szCs w:val="22"/>
        </w:rPr>
      </w:pPr>
      <w:r>
        <w:rPr>
          <w:szCs w:val="22"/>
        </w:rPr>
        <w:t xml:space="preserve">Go to </w:t>
      </w:r>
      <w:hyperlink r:id="rId9" w:history="1">
        <w:r w:rsidRPr="009A05B2">
          <w:rPr>
            <w:rStyle w:val="Hyperlink"/>
            <w:szCs w:val="22"/>
          </w:rPr>
          <w:t>https://hpc-ga.its.iastate.edu/cystorm</w:t>
        </w:r>
      </w:hyperlink>
    </w:p>
    <w:p w14:paraId="2313C71A" w14:textId="77777777" w:rsidR="009A05B2" w:rsidRDefault="009A05B2" w:rsidP="007210A5">
      <w:pPr>
        <w:numPr>
          <w:ilvl w:val="0"/>
          <w:numId w:val="24"/>
        </w:numPr>
        <w:rPr>
          <w:szCs w:val="22"/>
        </w:rPr>
      </w:pPr>
      <w:r>
        <w:rPr>
          <w:szCs w:val="22"/>
        </w:rPr>
        <w:t xml:space="preserve">Authenticate with your </w:t>
      </w:r>
      <w:r w:rsidR="00EC4EEC">
        <w:rPr>
          <w:szCs w:val="22"/>
        </w:rPr>
        <w:t xml:space="preserve">ISU </w:t>
      </w:r>
      <w:r>
        <w:rPr>
          <w:szCs w:val="22"/>
        </w:rPr>
        <w:t>Net ID / Password</w:t>
      </w:r>
    </w:p>
    <w:p w14:paraId="48C9F528" w14:textId="77777777" w:rsidR="002D409E" w:rsidRDefault="002D409E" w:rsidP="007210A5">
      <w:pPr>
        <w:numPr>
          <w:ilvl w:val="0"/>
          <w:numId w:val="24"/>
        </w:numPr>
        <w:rPr>
          <w:szCs w:val="22"/>
        </w:rPr>
      </w:pPr>
      <w:r>
        <w:rPr>
          <w:szCs w:val="22"/>
        </w:rPr>
        <w:t>Enter the PIN given in the received email</w:t>
      </w:r>
    </w:p>
    <w:p w14:paraId="3A4CD4B4" w14:textId="3DCB0B57" w:rsidR="00BA14B5" w:rsidRDefault="00BA14B5" w:rsidP="00BA14B5">
      <w:pPr>
        <w:ind w:left="720"/>
        <w:rPr>
          <w:szCs w:val="22"/>
        </w:rPr>
      </w:pPr>
      <w:r>
        <w:rPr>
          <w:noProof/>
          <w:lang w:eastAsia="zh-TW"/>
        </w:rPr>
        <w:drawing>
          <wp:inline distT="0" distB="0" distL="0" distR="0" wp14:anchorId="495BBD68" wp14:editId="03006897">
            <wp:extent cx="3128682" cy="1221042"/>
            <wp:effectExtent l="0" t="0" r="0" b="0"/>
            <wp:docPr id="6" name="Picture 6" descr="http://hpcgroup.public.iastate.edu/HPC/CyStorm/GA/Install%20Google%20Authenticator-1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pcgroup.public.iastate.edu/HPC/CyStorm/GA/Install%20Google%20Authenticator-1_files/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797" cy="1221087"/>
                    </a:xfrm>
                    <a:prstGeom prst="rect">
                      <a:avLst/>
                    </a:prstGeom>
                    <a:noFill/>
                    <a:ln>
                      <a:noFill/>
                    </a:ln>
                  </pic:spPr>
                </pic:pic>
              </a:graphicData>
            </a:graphic>
          </wp:inline>
        </w:drawing>
      </w:r>
    </w:p>
    <w:p w14:paraId="6CF75CA9" w14:textId="77777777" w:rsidR="00BA14B5" w:rsidRDefault="00BA14B5">
      <w:pPr>
        <w:overflowPunct/>
        <w:autoSpaceDE/>
        <w:autoSpaceDN/>
        <w:adjustRightInd/>
        <w:jc w:val="left"/>
        <w:textAlignment w:val="auto"/>
        <w:rPr>
          <w:szCs w:val="22"/>
        </w:rPr>
      </w:pPr>
      <w:r>
        <w:rPr>
          <w:szCs w:val="22"/>
        </w:rPr>
        <w:br w:type="page"/>
      </w:r>
    </w:p>
    <w:p w14:paraId="06CEC8AA" w14:textId="68C1C6E0" w:rsidR="001E2DE4" w:rsidRDefault="003A657C" w:rsidP="007210A5">
      <w:pPr>
        <w:numPr>
          <w:ilvl w:val="0"/>
          <w:numId w:val="24"/>
        </w:numPr>
        <w:rPr>
          <w:szCs w:val="22"/>
        </w:rPr>
      </w:pPr>
      <w:r>
        <w:rPr>
          <w:szCs w:val="22"/>
        </w:rPr>
        <w:lastRenderedPageBreak/>
        <w:t>In the next page, y</w:t>
      </w:r>
      <w:r w:rsidR="009007AA">
        <w:rPr>
          <w:szCs w:val="22"/>
        </w:rPr>
        <w:t>ou will receive</w:t>
      </w:r>
      <w:r w:rsidR="001E2DE4">
        <w:rPr>
          <w:szCs w:val="22"/>
        </w:rPr>
        <w:t xml:space="preserve"> a </w:t>
      </w:r>
      <w:r w:rsidR="001E2DE4" w:rsidRPr="009007AA">
        <w:rPr>
          <w:b/>
          <w:szCs w:val="22"/>
        </w:rPr>
        <w:t>temporary password</w:t>
      </w:r>
      <w:r w:rsidR="001E2DE4">
        <w:rPr>
          <w:szCs w:val="22"/>
        </w:rPr>
        <w:t xml:space="preserve"> and a </w:t>
      </w:r>
      <w:r w:rsidR="001E2DE4" w:rsidRPr="009007AA">
        <w:rPr>
          <w:b/>
          <w:szCs w:val="22"/>
        </w:rPr>
        <w:t>QR code</w:t>
      </w:r>
      <w:r w:rsidR="001E2DE4">
        <w:rPr>
          <w:szCs w:val="22"/>
        </w:rPr>
        <w:t>.</w:t>
      </w:r>
    </w:p>
    <w:p w14:paraId="41B92C71" w14:textId="10F5BB17" w:rsidR="00BA14B5" w:rsidRDefault="00BA14B5" w:rsidP="00BA14B5">
      <w:pPr>
        <w:ind w:left="720"/>
        <w:rPr>
          <w:szCs w:val="22"/>
        </w:rPr>
      </w:pPr>
      <w:r>
        <w:rPr>
          <w:noProof/>
          <w:lang w:eastAsia="zh-TW"/>
        </w:rPr>
        <w:drawing>
          <wp:inline distT="0" distB="0" distL="0" distR="0" wp14:anchorId="7037FEBD" wp14:editId="68C05B00">
            <wp:extent cx="2617381" cy="2389094"/>
            <wp:effectExtent l="0" t="0" r="0" b="0"/>
            <wp:docPr id="7" name="Picture 7" descr="http://hpcgroup.public.iastate.edu/HPC/CyStorm/GA/Install%20Google%20Authenticator-1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pcgroup.public.iastate.edu/HPC/CyStorm/GA/Install%20Google%20Authenticator-1_files/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268" cy="2389903"/>
                    </a:xfrm>
                    <a:prstGeom prst="rect">
                      <a:avLst/>
                    </a:prstGeom>
                    <a:noFill/>
                    <a:ln>
                      <a:noFill/>
                    </a:ln>
                  </pic:spPr>
                </pic:pic>
              </a:graphicData>
            </a:graphic>
          </wp:inline>
        </w:drawing>
      </w:r>
    </w:p>
    <w:p w14:paraId="45F4E006" w14:textId="77777777" w:rsidR="001E2DE4" w:rsidRDefault="001E2DE4" w:rsidP="007210A5">
      <w:pPr>
        <w:numPr>
          <w:ilvl w:val="0"/>
          <w:numId w:val="24"/>
        </w:numPr>
        <w:rPr>
          <w:szCs w:val="22"/>
        </w:rPr>
      </w:pPr>
      <w:r>
        <w:rPr>
          <w:szCs w:val="22"/>
        </w:rPr>
        <w:t>Use the QR code to add an account on Google authenticator</w:t>
      </w:r>
    </w:p>
    <w:p w14:paraId="5E431DD8" w14:textId="77777777" w:rsidR="001E2DE4" w:rsidRDefault="003A657C" w:rsidP="007210A5">
      <w:pPr>
        <w:numPr>
          <w:ilvl w:val="0"/>
          <w:numId w:val="24"/>
        </w:numPr>
        <w:rPr>
          <w:szCs w:val="22"/>
        </w:rPr>
      </w:pPr>
      <w:proofErr w:type="spellStart"/>
      <w:r>
        <w:rPr>
          <w:szCs w:val="22"/>
        </w:rPr>
        <w:t>Ssh</w:t>
      </w:r>
      <w:proofErr w:type="spellEnd"/>
      <w:r>
        <w:rPr>
          <w:szCs w:val="22"/>
        </w:rPr>
        <w:t xml:space="preserve"> to </w:t>
      </w:r>
      <w:r w:rsidRPr="009007AA">
        <w:rPr>
          <w:szCs w:val="22"/>
          <w:u w:val="single"/>
        </w:rPr>
        <w:t>cystorm.its.iastate.edu</w:t>
      </w:r>
      <w:r>
        <w:rPr>
          <w:szCs w:val="22"/>
        </w:rPr>
        <w:t xml:space="preserve"> using Putty.</w:t>
      </w:r>
    </w:p>
    <w:p w14:paraId="4FDCD53D" w14:textId="77777777" w:rsidR="003A657C" w:rsidRDefault="003A657C" w:rsidP="007210A5">
      <w:pPr>
        <w:numPr>
          <w:ilvl w:val="0"/>
          <w:numId w:val="24"/>
        </w:numPr>
        <w:rPr>
          <w:szCs w:val="22"/>
        </w:rPr>
      </w:pPr>
      <w:r>
        <w:rPr>
          <w:szCs w:val="22"/>
        </w:rPr>
        <w:t>Use the temporary password and Google authenticator to login</w:t>
      </w:r>
    </w:p>
    <w:p w14:paraId="65ED62F8" w14:textId="77777777" w:rsidR="003A657C" w:rsidRDefault="003A657C" w:rsidP="007210A5">
      <w:pPr>
        <w:numPr>
          <w:ilvl w:val="0"/>
          <w:numId w:val="24"/>
        </w:numPr>
        <w:rPr>
          <w:szCs w:val="22"/>
        </w:rPr>
      </w:pPr>
      <w:r>
        <w:rPr>
          <w:szCs w:val="22"/>
        </w:rPr>
        <w:t xml:space="preserve">Change your password after first login using </w:t>
      </w:r>
      <w:proofErr w:type="spellStart"/>
      <w:r>
        <w:rPr>
          <w:szCs w:val="22"/>
        </w:rPr>
        <w:t>passwd</w:t>
      </w:r>
      <w:proofErr w:type="spellEnd"/>
    </w:p>
    <w:p w14:paraId="5EFAADD1" w14:textId="77777777" w:rsidR="007210A5" w:rsidRDefault="007210A5" w:rsidP="007210A5">
      <w:pPr>
        <w:rPr>
          <w:szCs w:val="22"/>
        </w:rPr>
      </w:pPr>
    </w:p>
    <w:p w14:paraId="51EB1014" w14:textId="77777777" w:rsidR="006C5AC4" w:rsidRDefault="007210A5" w:rsidP="00387A1D">
      <w:pPr>
        <w:rPr>
          <w:b/>
          <w:szCs w:val="22"/>
        </w:rPr>
      </w:pPr>
      <w:r w:rsidRPr="007210A5">
        <w:rPr>
          <w:b/>
          <w:szCs w:val="22"/>
        </w:rPr>
        <w:t xml:space="preserve">You should now be logged into </w:t>
      </w:r>
      <w:proofErr w:type="spellStart"/>
      <w:r w:rsidRPr="007210A5">
        <w:rPr>
          <w:b/>
          <w:szCs w:val="22"/>
        </w:rPr>
        <w:t>CyStorm</w:t>
      </w:r>
      <w:proofErr w:type="spellEnd"/>
      <w:r w:rsidRPr="007210A5">
        <w:rPr>
          <w:b/>
          <w:szCs w:val="22"/>
        </w:rPr>
        <w:t xml:space="preserve"> and have changed your password.</w:t>
      </w:r>
    </w:p>
    <w:p w14:paraId="41D4B159" w14:textId="77777777" w:rsidR="007633CA" w:rsidRPr="006C5AC4" w:rsidRDefault="007633CA" w:rsidP="00387A1D">
      <w:pPr>
        <w:rPr>
          <w:b/>
          <w:szCs w:val="22"/>
        </w:rPr>
        <w:sectPr w:rsidR="007633CA" w:rsidRPr="006C5AC4">
          <w:pgSz w:w="12240" w:h="15840"/>
          <w:pgMar w:top="1152" w:right="1440" w:bottom="1152" w:left="1440" w:header="720" w:footer="720" w:gutter="0"/>
          <w:cols w:space="720"/>
        </w:sectPr>
      </w:pPr>
    </w:p>
    <w:p w14:paraId="17A47442" w14:textId="77777777" w:rsidR="007633CA" w:rsidRDefault="007633CA" w:rsidP="007633CA">
      <w:pPr>
        <w:pStyle w:val="Heading1"/>
      </w:pPr>
      <w:r>
        <w:lastRenderedPageBreak/>
        <w:t xml:space="preserve">Logging </w:t>
      </w:r>
      <w:proofErr w:type="gramStart"/>
      <w:r>
        <w:t>Into</w:t>
      </w:r>
      <w:proofErr w:type="gramEnd"/>
      <w:r>
        <w:t xml:space="preserve"> the Cloud</w:t>
      </w:r>
    </w:p>
    <w:p w14:paraId="1B0CC20C" w14:textId="77777777" w:rsidR="007633CA" w:rsidRDefault="007633CA" w:rsidP="00387A1D"/>
    <w:p w14:paraId="537D176E" w14:textId="77777777" w:rsidR="007633CA" w:rsidRPr="00AD1A1B" w:rsidRDefault="007633CA" w:rsidP="00387A1D">
      <w:pPr>
        <w:rPr>
          <w:rStyle w:val="Strong"/>
        </w:rPr>
      </w:pPr>
      <w:r w:rsidRPr="00AD1A1B">
        <w:rPr>
          <w:rStyle w:val="Strong"/>
        </w:rPr>
        <w:t>For Windows:</w:t>
      </w:r>
    </w:p>
    <w:p w14:paraId="00F8C556" w14:textId="77777777" w:rsidR="007633CA" w:rsidRDefault="007633CA" w:rsidP="00387A1D"/>
    <w:p w14:paraId="62B716B5" w14:textId="77777777" w:rsidR="007633CA" w:rsidRDefault="00D65232" w:rsidP="00387A1D">
      <w:r>
        <w:t>You can use Putty to login to the cloud.</w:t>
      </w:r>
      <w:r w:rsidR="008B38E4">
        <w:t xml:space="preserve"> </w:t>
      </w:r>
      <w:r w:rsidR="006C5AC4">
        <w:t>In</w:t>
      </w:r>
      <w:r w:rsidR="005D229F">
        <w:t xml:space="preserve"> case you do not have Putty </w:t>
      </w:r>
      <w:r w:rsidR="008B38E4">
        <w:t>installed in your system, you can download it from the link below:</w:t>
      </w:r>
    </w:p>
    <w:p w14:paraId="24EF0CE0" w14:textId="77777777" w:rsidR="008B38E4" w:rsidRDefault="001C1DA5" w:rsidP="00387A1D">
      <w:hyperlink r:id="rId12" w:history="1">
        <w:r w:rsidR="008B38E4" w:rsidRPr="00EE7FCA">
          <w:rPr>
            <w:rStyle w:val="Hyperlink"/>
          </w:rPr>
          <w:t>http://www.chiark.greenend.org.uk/~sgtatham/putty/download.html</w:t>
        </w:r>
      </w:hyperlink>
    </w:p>
    <w:p w14:paraId="01CDBAA1" w14:textId="77777777" w:rsidR="007633CA" w:rsidRDefault="007633CA" w:rsidP="00387A1D"/>
    <w:p w14:paraId="4C7D7061" w14:textId="77777777" w:rsidR="007633CA" w:rsidRDefault="00854DEF" w:rsidP="00387A1D">
      <w:r>
        <w:t>Now use Putty.exe to connect to the Cloud as follows</w:t>
      </w:r>
      <w:r w:rsidR="006A1AD9">
        <w:t xml:space="preserve"> (from ISU Network or VPN)</w:t>
      </w:r>
      <w:r>
        <w:t>:</w:t>
      </w:r>
    </w:p>
    <w:p w14:paraId="034D146F" w14:textId="77777777" w:rsidR="00854DEF" w:rsidRDefault="00854DEF" w:rsidP="00854DEF">
      <w:pPr>
        <w:numPr>
          <w:ilvl w:val="0"/>
          <w:numId w:val="21"/>
        </w:numPr>
      </w:pPr>
      <w:r w:rsidRPr="00854DEF">
        <w:t xml:space="preserve">Start </w:t>
      </w:r>
      <w:proofErr w:type="spellStart"/>
      <w:r w:rsidRPr="00854DEF">
        <w:t>PuTTY</w:t>
      </w:r>
      <w:proofErr w:type="spellEnd"/>
      <w:r w:rsidR="00F6203D">
        <w:t xml:space="preserve"> and give </w:t>
      </w:r>
      <w:r w:rsidR="00F6203D" w:rsidRPr="00F6203D">
        <w:rPr>
          <w:u w:val="single"/>
        </w:rPr>
        <w:t>cystorm.its.iastate.edu</w:t>
      </w:r>
      <w:r w:rsidR="00F6203D">
        <w:t xml:space="preserve"> as the Host Name, then click Open</w:t>
      </w:r>
      <w:r w:rsidRPr="00854DEF">
        <w:t>.</w:t>
      </w:r>
    </w:p>
    <w:p w14:paraId="3F158C9D" w14:textId="77777777" w:rsidR="00F6203D" w:rsidRPr="00854DEF" w:rsidRDefault="00F6203D" w:rsidP="00F6203D">
      <w:pPr>
        <w:ind w:left="720"/>
      </w:pPr>
    </w:p>
    <w:p w14:paraId="38C035E9" w14:textId="77777777" w:rsidR="003E7BCD" w:rsidRDefault="0000227C" w:rsidP="003E7BCD">
      <w:pPr>
        <w:ind w:left="720"/>
        <w:rPr>
          <w:noProof/>
        </w:rPr>
      </w:pPr>
      <w:r>
        <w:rPr>
          <w:noProof/>
          <w:lang w:eastAsia="zh-TW"/>
        </w:rPr>
        <w:drawing>
          <wp:inline distT="0" distB="0" distL="0" distR="0" wp14:anchorId="50069AB6" wp14:editId="286A0718">
            <wp:extent cx="4422775" cy="42551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775" cy="4255135"/>
                    </a:xfrm>
                    <a:prstGeom prst="rect">
                      <a:avLst/>
                    </a:prstGeom>
                    <a:noFill/>
                    <a:ln>
                      <a:noFill/>
                    </a:ln>
                  </pic:spPr>
                </pic:pic>
              </a:graphicData>
            </a:graphic>
          </wp:inline>
        </w:drawing>
      </w:r>
    </w:p>
    <w:p w14:paraId="40E0F214" w14:textId="77777777" w:rsidR="00F6203D" w:rsidRDefault="00F6203D" w:rsidP="003E7BCD">
      <w:pPr>
        <w:ind w:left="720"/>
        <w:rPr>
          <w:noProof/>
        </w:rPr>
      </w:pPr>
    </w:p>
    <w:p w14:paraId="10B3B938" w14:textId="77777777" w:rsidR="00F6203D" w:rsidRDefault="00F6203D" w:rsidP="00F6203D">
      <w:pPr>
        <w:numPr>
          <w:ilvl w:val="0"/>
          <w:numId w:val="21"/>
        </w:numPr>
        <w:rPr>
          <w:noProof/>
        </w:rPr>
      </w:pPr>
      <w:r>
        <w:rPr>
          <w:noProof/>
        </w:rPr>
        <w:t>Click “Yes” to trust the server as shown below</w:t>
      </w:r>
    </w:p>
    <w:p w14:paraId="59D5458D" w14:textId="77777777" w:rsidR="00F6203D" w:rsidRDefault="00F6203D" w:rsidP="00F6203D">
      <w:pPr>
        <w:rPr>
          <w:noProof/>
        </w:rPr>
      </w:pPr>
    </w:p>
    <w:p w14:paraId="65DA1281" w14:textId="77777777" w:rsidR="00C27CDE" w:rsidRPr="00C27CDE" w:rsidRDefault="0000227C" w:rsidP="00C27CDE">
      <w:pPr>
        <w:ind w:left="720"/>
        <w:rPr>
          <w:noProof/>
        </w:rPr>
      </w:pPr>
      <w:r>
        <w:rPr>
          <w:noProof/>
          <w:lang w:eastAsia="zh-TW"/>
        </w:rPr>
        <w:drawing>
          <wp:inline distT="0" distB="0" distL="0" distR="0" wp14:anchorId="069EE86F" wp14:editId="19478D18">
            <wp:extent cx="2904490" cy="1823085"/>
            <wp:effectExtent l="0" t="0" r="0" b="571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4490" cy="1823085"/>
                    </a:xfrm>
                    <a:prstGeom prst="rect">
                      <a:avLst/>
                    </a:prstGeom>
                    <a:noFill/>
                    <a:ln>
                      <a:noFill/>
                    </a:ln>
                  </pic:spPr>
                </pic:pic>
              </a:graphicData>
            </a:graphic>
          </wp:inline>
        </w:drawing>
      </w:r>
    </w:p>
    <w:p w14:paraId="7A04C85C" w14:textId="77777777" w:rsidR="00C27CDE" w:rsidRDefault="00C27CDE" w:rsidP="003E7BCD">
      <w:pPr>
        <w:numPr>
          <w:ilvl w:val="0"/>
          <w:numId w:val="21"/>
        </w:numPr>
        <w:rPr>
          <w:szCs w:val="22"/>
        </w:rPr>
      </w:pPr>
      <w:r>
        <w:rPr>
          <w:szCs w:val="22"/>
        </w:rPr>
        <w:lastRenderedPageBreak/>
        <w:t>Provide your ISU Net ID as the User ID and use the Google authenticator app to provide the verification code.</w:t>
      </w:r>
    </w:p>
    <w:p w14:paraId="24876809" w14:textId="77777777" w:rsidR="00C27CDE" w:rsidRDefault="00C27CDE" w:rsidP="00DF4F60">
      <w:pPr>
        <w:ind w:left="720"/>
        <w:rPr>
          <w:szCs w:val="22"/>
        </w:rPr>
      </w:pPr>
    </w:p>
    <w:p w14:paraId="79AEE96C" w14:textId="77777777" w:rsidR="00C27CDE" w:rsidRDefault="0000227C" w:rsidP="00C27CDE">
      <w:pPr>
        <w:ind w:left="720"/>
        <w:rPr>
          <w:szCs w:val="22"/>
        </w:rPr>
      </w:pPr>
      <w:r>
        <w:rPr>
          <w:noProof/>
          <w:lang w:eastAsia="zh-TW"/>
        </w:rPr>
        <w:drawing>
          <wp:inline distT="0" distB="0" distL="0" distR="0" wp14:anchorId="68FC8FFB" wp14:editId="3C2C8E37">
            <wp:extent cx="2827020" cy="177482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774825"/>
                    </a:xfrm>
                    <a:prstGeom prst="rect">
                      <a:avLst/>
                    </a:prstGeom>
                    <a:noFill/>
                    <a:ln>
                      <a:noFill/>
                    </a:ln>
                  </pic:spPr>
                </pic:pic>
              </a:graphicData>
            </a:graphic>
          </wp:inline>
        </w:drawing>
      </w:r>
    </w:p>
    <w:p w14:paraId="463DD15D" w14:textId="77777777" w:rsidR="006350F0" w:rsidRDefault="003E7BCD" w:rsidP="006350F0">
      <w:pPr>
        <w:ind w:left="720"/>
        <w:rPr>
          <w:szCs w:val="22"/>
        </w:rPr>
      </w:pPr>
      <w:r>
        <w:rPr>
          <w:szCs w:val="22"/>
        </w:rPr>
        <w:t xml:space="preserve"> </w:t>
      </w:r>
    </w:p>
    <w:p w14:paraId="4C95C3D0" w14:textId="77777777" w:rsidR="006350F0" w:rsidRPr="006350F0" w:rsidRDefault="006350F0" w:rsidP="006350F0">
      <w:pPr>
        <w:numPr>
          <w:ilvl w:val="0"/>
          <w:numId w:val="21"/>
        </w:numPr>
        <w:rPr>
          <w:szCs w:val="22"/>
        </w:rPr>
      </w:pPr>
      <w:r>
        <w:rPr>
          <w:szCs w:val="22"/>
        </w:rPr>
        <w:t>Give the password and login</w:t>
      </w:r>
    </w:p>
    <w:p w14:paraId="2885D30A" w14:textId="77777777" w:rsidR="00C27CDE" w:rsidRDefault="00C27CDE" w:rsidP="00BA305C">
      <w:pPr>
        <w:jc w:val="left"/>
      </w:pPr>
    </w:p>
    <w:p w14:paraId="30FDDD42" w14:textId="77777777" w:rsidR="006350F0" w:rsidRDefault="0000227C" w:rsidP="005F2417">
      <w:pPr>
        <w:ind w:left="720"/>
        <w:jc w:val="left"/>
        <w:rPr>
          <w:noProof/>
        </w:rPr>
      </w:pPr>
      <w:r>
        <w:rPr>
          <w:noProof/>
          <w:lang w:eastAsia="zh-TW"/>
        </w:rPr>
        <w:drawing>
          <wp:inline distT="0" distB="0" distL="0" distR="0" wp14:anchorId="14589B64" wp14:editId="264E02C7">
            <wp:extent cx="2988310" cy="1852930"/>
            <wp:effectExtent l="0" t="0" r="8890" b="127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8310" cy="1852930"/>
                    </a:xfrm>
                    <a:prstGeom prst="rect">
                      <a:avLst/>
                    </a:prstGeom>
                    <a:noFill/>
                    <a:ln>
                      <a:noFill/>
                    </a:ln>
                  </pic:spPr>
                </pic:pic>
              </a:graphicData>
            </a:graphic>
          </wp:inline>
        </w:drawing>
      </w:r>
      <w:r>
        <w:rPr>
          <w:noProof/>
          <w:lang w:eastAsia="zh-TW"/>
        </w:rPr>
        <w:drawing>
          <wp:inline distT="0" distB="0" distL="0" distR="0" wp14:anchorId="19CD4FA8" wp14:editId="74759ED1">
            <wp:extent cx="2964180" cy="1876425"/>
            <wp:effectExtent l="0" t="0" r="7620" b="317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180" cy="1876425"/>
                    </a:xfrm>
                    <a:prstGeom prst="rect">
                      <a:avLst/>
                    </a:prstGeom>
                    <a:noFill/>
                    <a:ln>
                      <a:noFill/>
                    </a:ln>
                  </pic:spPr>
                </pic:pic>
              </a:graphicData>
            </a:graphic>
          </wp:inline>
        </w:drawing>
      </w:r>
      <w:r w:rsidR="003B5B13">
        <w:rPr>
          <w:noProof/>
        </w:rPr>
        <w:br/>
      </w:r>
    </w:p>
    <w:p w14:paraId="161DF06A" w14:textId="7C77F410" w:rsidR="006350F0" w:rsidRDefault="00A53074" w:rsidP="006350F0">
      <w:pPr>
        <w:widowControl w:val="0"/>
        <w:numPr>
          <w:ilvl w:val="0"/>
          <w:numId w:val="21"/>
        </w:numPr>
        <w:tabs>
          <w:tab w:val="left" w:pos="220"/>
          <w:tab w:val="left" w:pos="720"/>
        </w:tabs>
        <w:overflowPunct/>
        <w:spacing w:after="240"/>
        <w:jc w:val="left"/>
        <w:textAlignment w:val="auto"/>
        <w:rPr>
          <w:rFonts w:ascii="Times" w:hAnsi="Times" w:cs="Times"/>
          <w:sz w:val="24"/>
          <w:szCs w:val="24"/>
        </w:rPr>
      </w:pPr>
      <w:proofErr w:type="spellStart"/>
      <w:r w:rsidRPr="00A53074">
        <w:rPr>
          <w:szCs w:val="22"/>
        </w:rPr>
        <w:t>CyStorm</w:t>
      </w:r>
      <w:proofErr w:type="spellEnd"/>
      <w:r w:rsidRPr="00A53074">
        <w:rPr>
          <w:szCs w:val="22"/>
        </w:rPr>
        <w:t xml:space="preserve"> is a cluster of computers. We need to access the </w:t>
      </w:r>
      <w:proofErr w:type="spellStart"/>
      <w:r w:rsidRPr="00A53074">
        <w:rPr>
          <w:szCs w:val="22"/>
        </w:rPr>
        <w:t>Hadoop</w:t>
      </w:r>
      <w:proofErr w:type="spellEnd"/>
      <w:r w:rsidRPr="00A53074">
        <w:rPr>
          <w:szCs w:val="22"/>
        </w:rPr>
        <w:t xml:space="preserve"> name node on </w:t>
      </w:r>
      <w:proofErr w:type="spellStart"/>
      <w:r w:rsidRPr="00A53074">
        <w:rPr>
          <w:szCs w:val="22"/>
        </w:rPr>
        <w:t>CyStorm</w:t>
      </w:r>
      <w:proofErr w:type="spellEnd"/>
      <w:r w:rsidRPr="00A53074">
        <w:rPr>
          <w:szCs w:val="22"/>
        </w:rPr>
        <w:t xml:space="preserve">. The next step is to </w:t>
      </w:r>
      <w:proofErr w:type="spellStart"/>
      <w:proofErr w:type="gramStart"/>
      <w:r w:rsidRPr="00A53074">
        <w:rPr>
          <w:szCs w:val="22"/>
        </w:rPr>
        <w:t>ssh</w:t>
      </w:r>
      <w:proofErr w:type="spellEnd"/>
      <w:proofErr w:type="gramEnd"/>
      <w:r w:rsidRPr="00A53074">
        <w:rPr>
          <w:szCs w:val="22"/>
        </w:rPr>
        <w:t xml:space="preserve"> into</w:t>
      </w:r>
      <w:r w:rsidR="00BE3B9C">
        <w:rPr>
          <w:szCs w:val="22"/>
        </w:rPr>
        <w:t xml:space="preserve"> </w:t>
      </w:r>
      <w:proofErr w:type="spellStart"/>
      <w:r w:rsidR="00BE3B9C">
        <w:rPr>
          <w:szCs w:val="22"/>
        </w:rPr>
        <w:t>namenode</w:t>
      </w:r>
      <w:proofErr w:type="spellEnd"/>
      <w:r w:rsidR="00BE3B9C">
        <w:rPr>
          <w:szCs w:val="22"/>
        </w:rPr>
        <w:t>. Type in “</w:t>
      </w:r>
      <w:proofErr w:type="spellStart"/>
      <w:proofErr w:type="gramStart"/>
      <w:r w:rsidR="00BE3B9C">
        <w:rPr>
          <w:szCs w:val="22"/>
        </w:rPr>
        <w:t>ssh</w:t>
      </w:r>
      <w:proofErr w:type="spellEnd"/>
      <w:proofErr w:type="gramEnd"/>
      <w:r w:rsidR="00BE3B9C">
        <w:rPr>
          <w:szCs w:val="22"/>
        </w:rPr>
        <w:t xml:space="preserve"> n0</w:t>
      </w:r>
      <w:r w:rsidRPr="00A53074">
        <w:rPr>
          <w:szCs w:val="22"/>
        </w:rPr>
        <w:t xml:space="preserve">” to access the </w:t>
      </w:r>
      <w:proofErr w:type="spellStart"/>
      <w:r w:rsidRPr="00A53074">
        <w:rPr>
          <w:szCs w:val="22"/>
        </w:rPr>
        <w:t>Hadoop</w:t>
      </w:r>
      <w:proofErr w:type="spellEnd"/>
      <w:r w:rsidRPr="00A53074">
        <w:rPr>
          <w:szCs w:val="22"/>
        </w:rPr>
        <w:t xml:space="preserve"> </w:t>
      </w:r>
      <w:proofErr w:type="spellStart"/>
      <w:r w:rsidRPr="00A53074">
        <w:rPr>
          <w:szCs w:val="22"/>
        </w:rPr>
        <w:t>namenode</w:t>
      </w:r>
      <w:proofErr w:type="spellEnd"/>
      <w:r w:rsidRPr="00A53074">
        <w:rPr>
          <w:szCs w:val="22"/>
        </w:rPr>
        <w:t xml:space="preserve"> for </w:t>
      </w:r>
      <w:proofErr w:type="spellStart"/>
      <w:r w:rsidRPr="00A53074">
        <w:rPr>
          <w:szCs w:val="22"/>
        </w:rPr>
        <w:t>CyStorm</w:t>
      </w:r>
      <w:proofErr w:type="spellEnd"/>
      <w:r w:rsidRPr="00A53074">
        <w:rPr>
          <w:szCs w:val="22"/>
        </w:rPr>
        <w:t>.</w:t>
      </w:r>
      <w:r>
        <w:rPr>
          <w:rFonts w:cs="Arial"/>
          <w:sz w:val="30"/>
          <w:szCs w:val="30"/>
        </w:rPr>
        <w:t xml:space="preserve"> </w:t>
      </w:r>
    </w:p>
    <w:p w14:paraId="3D2186AA" w14:textId="23597925" w:rsidR="00A02F6B" w:rsidRPr="00A02F6B" w:rsidRDefault="00BA14B5" w:rsidP="00B706E9">
      <w:pPr>
        <w:widowControl w:val="0"/>
        <w:tabs>
          <w:tab w:val="left" w:pos="220"/>
          <w:tab w:val="left" w:pos="720"/>
        </w:tabs>
        <w:overflowPunct/>
        <w:spacing w:after="240"/>
        <w:ind w:left="720"/>
        <w:jc w:val="left"/>
        <w:textAlignment w:val="auto"/>
        <w:rPr>
          <w:rFonts w:ascii="Times" w:hAnsi="Times" w:cs="Times"/>
          <w:sz w:val="24"/>
          <w:szCs w:val="24"/>
        </w:rPr>
        <w:sectPr w:rsidR="00A02F6B" w:rsidRPr="00A02F6B">
          <w:pgSz w:w="12240" w:h="15840"/>
          <w:pgMar w:top="1152" w:right="1440" w:bottom="1152" w:left="1440" w:header="720" w:footer="720" w:gutter="0"/>
          <w:cols w:space="720"/>
        </w:sectPr>
      </w:pPr>
      <w:r>
        <w:rPr>
          <w:rFonts w:ascii="Times" w:hAnsi="Times" w:cs="Times"/>
          <w:noProof/>
          <w:sz w:val="24"/>
          <w:szCs w:val="24"/>
          <w:lang w:eastAsia="zh-TW"/>
        </w:rPr>
        <w:drawing>
          <wp:inline distT="0" distB="0" distL="0" distR="0" wp14:anchorId="38C400E4" wp14:editId="677C3711">
            <wp:extent cx="2532380" cy="4660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2380" cy="466090"/>
                    </a:xfrm>
                    <a:prstGeom prst="rect">
                      <a:avLst/>
                    </a:prstGeom>
                    <a:noFill/>
                    <a:ln>
                      <a:noFill/>
                    </a:ln>
                  </pic:spPr>
                </pic:pic>
              </a:graphicData>
            </a:graphic>
          </wp:inline>
        </w:drawing>
      </w:r>
    </w:p>
    <w:p w14:paraId="4A37F90E" w14:textId="77777777" w:rsidR="007633CA" w:rsidRPr="007633CA" w:rsidRDefault="007633CA" w:rsidP="007633CA">
      <w:pPr>
        <w:pStyle w:val="Heading1"/>
        <w:rPr>
          <w:rStyle w:val="Strong"/>
        </w:rPr>
      </w:pPr>
      <w:r w:rsidRPr="007633CA">
        <w:rPr>
          <w:rStyle w:val="Strong"/>
        </w:rPr>
        <w:lastRenderedPageBreak/>
        <w:t>HDFS Usage</w:t>
      </w:r>
    </w:p>
    <w:p w14:paraId="605A6AFF" w14:textId="77777777" w:rsidR="007633CA" w:rsidRDefault="007633CA" w:rsidP="00387A1D"/>
    <w:p w14:paraId="07C79B79" w14:textId="77777777" w:rsidR="00AD1A1B" w:rsidRDefault="00AD1A1B" w:rsidP="00387A1D">
      <w:r w:rsidRPr="00AD1A1B">
        <w:t xml:space="preserve">HDFS is a distributed file system that is used by </w:t>
      </w:r>
      <w:proofErr w:type="spellStart"/>
      <w:r w:rsidRPr="00AD1A1B">
        <w:t>Hadoop</w:t>
      </w:r>
      <w:proofErr w:type="spellEnd"/>
      <w:r w:rsidRPr="00AD1A1B">
        <w:t xml:space="preserve"> to store large files. It automatically splits a file </w:t>
      </w:r>
      <w:r w:rsidR="006E475D">
        <w:t>into many “blocks” of no more than 64MB and stores the blocks on</w:t>
      </w:r>
      <w:r w:rsidRPr="00AD1A1B">
        <w:t xml:space="preserve"> separate machines. This helps the system to store huge files, much larger than any single machine can store. The HDFS also creates replicas for each block (by default 3). This help</w:t>
      </w:r>
      <w:r w:rsidR="006E475D">
        <w:t>s to make the system more fault-tolerant</w:t>
      </w:r>
      <w:r w:rsidRPr="00AD1A1B">
        <w:t xml:space="preserve">. HDFS is an integral part of the </w:t>
      </w:r>
      <w:proofErr w:type="spellStart"/>
      <w:r w:rsidRPr="00AD1A1B">
        <w:t>Hadoop</w:t>
      </w:r>
      <w:proofErr w:type="spellEnd"/>
      <w:r w:rsidRPr="00AD1A1B">
        <w:t xml:space="preserve"> eco-system.</w:t>
      </w:r>
      <w:r>
        <w:t xml:space="preserve"> </w:t>
      </w:r>
      <w:r w:rsidRPr="00AD1A1B">
        <w:t>HDFS is an Open Source implementation of the Google File Syste</w:t>
      </w:r>
      <w:r w:rsidR="00AC078C">
        <w:t>m</w:t>
      </w:r>
      <w:r>
        <w:t>.</w:t>
      </w:r>
    </w:p>
    <w:p w14:paraId="0FA4147A" w14:textId="77777777" w:rsidR="00777AB6" w:rsidRDefault="00777AB6" w:rsidP="00387A1D"/>
    <w:p w14:paraId="24B2438B" w14:textId="15F220CA" w:rsidR="00777AB6" w:rsidRDefault="00777AB6" w:rsidP="00387A1D">
      <w:r>
        <w:t>First log</w:t>
      </w:r>
      <w:r w:rsidR="00475B8B">
        <w:t xml:space="preserve"> </w:t>
      </w:r>
      <w:r>
        <w:t xml:space="preserve">in to </w:t>
      </w:r>
      <w:r w:rsidR="002B699A">
        <w:rPr>
          <w:b/>
        </w:rPr>
        <w:t>n0</w:t>
      </w:r>
      <w:r>
        <w:t xml:space="preserve"> as described in the above sections.</w:t>
      </w:r>
    </w:p>
    <w:p w14:paraId="65D60050" w14:textId="77777777" w:rsidR="00387A1D" w:rsidRPr="00E525BA" w:rsidRDefault="00387A1D" w:rsidP="00387A1D"/>
    <w:p w14:paraId="5DD6EE94" w14:textId="77777777" w:rsidR="00BD6623" w:rsidRDefault="00132208" w:rsidP="00FD24F7">
      <w:pPr>
        <w:jc w:val="left"/>
      </w:pPr>
      <w:r>
        <w:t>To try out different HDFS utilities, try the command</w:t>
      </w:r>
      <w:r w:rsidR="002D3762">
        <w:t>s</w:t>
      </w:r>
      <w:r>
        <w:t>:</w:t>
      </w:r>
    </w:p>
    <w:p w14:paraId="186F88B2" w14:textId="77777777" w:rsidR="00132208" w:rsidRDefault="00132208" w:rsidP="00132208">
      <w:pPr>
        <w:overflowPunct/>
        <w:autoSpaceDE/>
        <w:autoSpaceDN/>
        <w:adjustRightInd/>
        <w:jc w:val="left"/>
        <w:textAlignment w:val="auto"/>
        <w:rPr>
          <w:rFonts w:ascii="Cambria" w:eastAsia="MS Mincho" w:hAnsi="Cambria"/>
          <w:i/>
          <w:color w:val="FF0000"/>
          <w:szCs w:val="22"/>
        </w:rPr>
      </w:pPr>
      <w:r w:rsidRPr="00132208">
        <w:rPr>
          <w:rFonts w:ascii="Cambria" w:eastAsia="MS Mincho" w:hAnsi="Cambria"/>
          <w:i/>
          <w:color w:val="FF0000"/>
          <w:szCs w:val="22"/>
        </w:rPr>
        <w:t xml:space="preserve">$ </w:t>
      </w:r>
      <w:proofErr w:type="spellStart"/>
      <w:proofErr w:type="gramStart"/>
      <w:r w:rsidR="0084521F">
        <w:rPr>
          <w:rFonts w:ascii="Cambria" w:eastAsia="MS Mincho" w:hAnsi="Cambria"/>
          <w:i/>
          <w:color w:val="FF0000"/>
          <w:szCs w:val="22"/>
        </w:rPr>
        <w:t>hdfs</w:t>
      </w:r>
      <w:proofErr w:type="spellEnd"/>
      <w:proofErr w:type="gramEnd"/>
      <w:r w:rsidR="00960785">
        <w:rPr>
          <w:rFonts w:ascii="Cambria" w:eastAsia="MS Mincho" w:hAnsi="Cambria"/>
          <w:i/>
          <w:color w:val="FF0000"/>
          <w:szCs w:val="22"/>
        </w:rPr>
        <w:t xml:space="preserve"> </w:t>
      </w:r>
      <w:proofErr w:type="spellStart"/>
      <w:r w:rsidR="00960785">
        <w:rPr>
          <w:rFonts w:ascii="Cambria" w:eastAsia="MS Mincho" w:hAnsi="Cambria"/>
          <w:i/>
          <w:color w:val="FF0000"/>
          <w:szCs w:val="22"/>
        </w:rPr>
        <w:t>dfs</w:t>
      </w:r>
      <w:proofErr w:type="spellEnd"/>
      <w:r w:rsidRPr="00132208">
        <w:rPr>
          <w:rFonts w:ascii="Cambria" w:eastAsia="MS Mincho" w:hAnsi="Cambria"/>
          <w:i/>
          <w:color w:val="FF0000"/>
          <w:szCs w:val="22"/>
        </w:rPr>
        <w:t xml:space="preserve"> –help</w:t>
      </w:r>
    </w:p>
    <w:p w14:paraId="09DBE631" w14:textId="77777777" w:rsidR="00312D96" w:rsidRDefault="00312D96" w:rsidP="00132208">
      <w:pPr>
        <w:overflowPunct/>
        <w:autoSpaceDE/>
        <w:autoSpaceDN/>
        <w:adjustRightInd/>
        <w:jc w:val="left"/>
        <w:textAlignment w:val="auto"/>
        <w:rPr>
          <w:rFonts w:ascii="Cambria" w:eastAsia="MS Mincho" w:hAnsi="Cambria"/>
          <w:i/>
          <w:color w:val="FF0000"/>
          <w:szCs w:val="22"/>
        </w:rPr>
      </w:pPr>
    </w:p>
    <w:p w14:paraId="541A8AE4" w14:textId="77777777" w:rsidR="00312D96" w:rsidRPr="00312D96" w:rsidRDefault="00312D96" w:rsidP="00132208">
      <w:pPr>
        <w:overflowPunct/>
        <w:autoSpaceDE/>
        <w:autoSpaceDN/>
        <w:adjustRightInd/>
        <w:jc w:val="left"/>
        <w:textAlignment w:val="auto"/>
      </w:pPr>
      <w:r w:rsidRPr="00312D96">
        <w:t>You should see something like the screenshot given below:</w:t>
      </w:r>
    </w:p>
    <w:p w14:paraId="194F234C" w14:textId="77777777" w:rsidR="00132208" w:rsidRDefault="00132208" w:rsidP="00FD24F7">
      <w:pPr>
        <w:jc w:val="left"/>
      </w:pPr>
    </w:p>
    <w:p w14:paraId="0C09E59E" w14:textId="4DFAE090" w:rsidR="00BE3AD0" w:rsidRDefault="00391765" w:rsidP="00BE3AD0">
      <w:pPr>
        <w:jc w:val="left"/>
      </w:pPr>
      <w:r>
        <w:rPr>
          <w:noProof/>
          <w:lang w:eastAsia="zh-TW"/>
        </w:rPr>
        <w:drawing>
          <wp:inline distT="0" distB="0" distL="0" distR="0" wp14:anchorId="74030DF7" wp14:editId="33090AA6">
            <wp:extent cx="4452471" cy="4073264"/>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4991" cy="4075569"/>
                    </a:xfrm>
                    <a:prstGeom prst="rect">
                      <a:avLst/>
                    </a:prstGeom>
                    <a:noFill/>
                    <a:ln>
                      <a:noFill/>
                    </a:ln>
                  </pic:spPr>
                </pic:pic>
              </a:graphicData>
            </a:graphic>
          </wp:inline>
        </w:drawing>
      </w:r>
    </w:p>
    <w:p w14:paraId="72BA8B0E" w14:textId="77777777" w:rsidR="00BE3AD0" w:rsidRDefault="00BE3AD0" w:rsidP="00FD24F7">
      <w:pPr>
        <w:jc w:val="left"/>
      </w:pPr>
    </w:p>
    <w:p w14:paraId="79757BD0" w14:textId="77777777" w:rsidR="00BE3AD0" w:rsidRDefault="00BE3AD0" w:rsidP="00FD24F7">
      <w:pPr>
        <w:jc w:val="left"/>
      </w:pPr>
    </w:p>
    <w:p w14:paraId="2B1BD1C6" w14:textId="77777777" w:rsidR="00322D7C" w:rsidRDefault="00322D7C" w:rsidP="00FD24F7">
      <w:pPr>
        <w:jc w:val="left"/>
      </w:pPr>
      <w:r>
        <w:t xml:space="preserve">You will notice that the HDFS utilities are very similar to that of the default UNIX </w:t>
      </w:r>
      <w:proofErr w:type="spellStart"/>
      <w:r>
        <w:t>filesystem</w:t>
      </w:r>
      <w:proofErr w:type="spellEnd"/>
      <w:r>
        <w:t xml:space="preserve"> utilities and hence should be easy to learn.</w:t>
      </w:r>
    </w:p>
    <w:p w14:paraId="654B7278" w14:textId="77777777" w:rsidR="00EE501B" w:rsidRDefault="005855A5">
      <w:pPr>
        <w:pStyle w:val="Heading1"/>
      </w:pPr>
      <w:r>
        <w:t>Experiment 1</w:t>
      </w:r>
      <w:r w:rsidR="00C10858">
        <w:t xml:space="preserve"> (10 points)</w:t>
      </w:r>
      <w:r>
        <w:t xml:space="preserve">: </w:t>
      </w:r>
    </w:p>
    <w:p w14:paraId="1A7341C2" w14:textId="77777777" w:rsidR="00D237EB" w:rsidRDefault="00D237EB" w:rsidP="006F066E">
      <w:pPr>
        <w:jc w:val="left"/>
      </w:pPr>
    </w:p>
    <w:p w14:paraId="52AE72FC" w14:textId="77777777" w:rsidR="005855A5" w:rsidRDefault="005855A5" w:rsidP="005855A5">
      <w:pPr>
        <w:jc w:val="left"/>
        <w:sectPr w:rsidR="005855A5">
          <w:pgSz w:w="12240" w:h="15840"/>
          <w:pgMar w:top="1152" w:right="1440" w:bottom="1152" w:left="1440" w:header="720" w:footer="720" w:gutter="0"/>
          <w:cols w:space="720"/>
        </w:sectPr>
      </w:pPr>
      <w:r>
        <w:t xml:space="preserve">Create a directory </w:t>
      </w:r>
      <w:r w:rsidR="00193759">
        <w:t xml:space="preserve">called </w:t>
      </w:r>
      <w:r w:rsidR="00137805">
        <w:t>/</w:t>
      </w:r>
      <w:proofErr w:type="spellStart"/>
      <w:r w:rsidR="00137805">
        <w:t>scr</w:t>
      </w:r>
      <w:proofErr w:type="spellEnd"/>
      <w:r>
        <w:t>/&lt;your login id&gt;</w:t>
      </w:r>
      <w:r w:rsidR="00CA6574">
        <w:t>/l</w:t>
      </w:r>
      <w:r w:rsidR="0027441D">
        <w:t>ab1</w:t>
      </w:r>
      <w:r>
        <w:t xml:space="preserve"> under HDFS</w:t>
      </w:r>
      <w:r w:rsidR="00753060">
        <w:t>.</w:t>
      </w:r>
      <w:r>
        <w:t xml:space="preserve"> </w:t>
      </w:r>
      <w:r w:rsidR="00753060">
        <w:t>C</w:t>
      </w:r>
      <w:r w:rsidR="00193759">
        <w:t xml:space="preserve">reate a new file called “afile.txt” </w:t>
      </w:r>
      <w:r w:rsidR="00753060">
        <w:t xml:space="preserve">on your local machine with some text (make me laugh). Then use </w:t>
      </w:r>
      <w:proofErr w:type="spellStart"/>
      <w:r w:rsidR="00753060">
        <w:t>WinSCP</w:t>
      </w:r>
      <w:proofErr w:type="spellEnd"/>
      <w:r w:rsidR="00753060">
        <w:t xml:space="preserve"> (or </w:t>
      </w:r>
      <w:proofErr w:type="spellStart"/>
      <w:proofErr w:type="gramStart"/>
      <w:r w:rsidR="00753060">
        <w:t>ssh</w:t>
      </w:r>
      <w:proofErr w:type="spellEnd"/>
      <w:proofErr w:type="gramEnd"/>
      <w:r w:rsidR="00753060">
        <w:t xml:space="preserve"> on </w:t>
      </w:r>
      <w:proofErr w:type="spellStart"/>
      <w:r w:rsidR="00753060">
        <w:t>linux</w:t>
      </w:r>
      <w:proofErr w:type="spellEnd"/>
      <w:r w:rsidR="00753060">
        <w:t xml:space="preserve">) to move the file to your home directory in </w:t>
      </w:r>
      <w:proofErr w:type="spellStart"/>
      <w:r w:rsidR="00753060">
        <w:t>Cystorm</w:t>
      </w:r>
      <w:proofErr w:type="spellEnd"/>
      <w:r w:rsidR="00753060">
        <w:t xml:space="preserve">. Use </w:t>
      </w:r>
      <w:proofErr w:type="gramStart"/>
      <w:r w:rsidR="00753060">
        <w:t>a</w:t>
      </w:r>
      <w:proofErr w:type="gramEnd"/>
      <w:r w:rsidR="00753060">
        <w:t xml:space="preserve"> </w:t>
      </w:r>
      <w:proofErr w:type="spellStart"/>
      <w:r w:rsidR="009E60DB">
        <w:rPr>
          <w:rFonts w:ascii="Cambria" w:eastAsia="MS Mincho" w:hAnsi="Cambria"/>
          <w:i/>
          <w:color w:val="FF0000"/>
          <w:szCs w:val="22"/>
        </w:rPr>
        <w:t>hdfs</w:t>
      </w:r>
      <w:proofErr w:type="spellEnd"/>
      <w:r w:rsidR="00753060" w:rsidRPr="00753060">
        <w:rPr>
          <w:rFonts w:ascii="Cambria" w:eastAsia="MS Mincho" w:hAnsi="Cambria"/>
          <w:i/>
          <w:color w:val="FF0000"/>
          <w:szCs w:val="22"/>
        </w:rPr>
        <w:t xml:space="preserve"> </w:t>
      </w:r>
      <w:proofErr w:type="spellStart"/>
      <w:r w:rsidR="009E60DB">
        <w:rPr>
          <w:rFonts w:ascii="Cambria" w:eastAsia="MS Mincho" w:hAnsi="Cambria"/>
          <w:i/>
          <w:color w:val="FF0000"/>
          <w:szCs w:val="22"/>
        </w:rPr>
        <w:t>d</w:t>
      </w:r>
      <w:r w:rsidR="00753060" w:rsidRPr="00753060">
        <w:rPr>
          <w:rFonts w:ascii="Cambria" w:eastAsia="MS Mincho" w:hAnsi="Cambria"/>
          <w:i/>
          <w:color w:val="FF0000"/>
          <w:szCs w:val="22"/>
        </w:rPr>
        <w:t>fs</w:t>
      </w:r>
      <w:proofErr w:type="spellEnd"/>
      <w:r w:rsidR="00753060">
        <w:t xml:space="preserve"> command to move this file to the directory you created</w:t>
      </w:r>
      <w:r w:rsidR="00193759">
        <w:t>. S</w:t>
      </w:r>
      <w:r>
        <w:t>how this to the instructor.</w:t>
      </w:r>
      <w:r w:rsidR="003103A6">
        <w:t xml:space="preserve"> </w:t>
      </w:r>
    </w:p>
    <w:p w14:paraId="097E20A4" w14:textId="77777777" w:rsidR="005855A5" w:rsidRDefault="00370175" w:rsidP="005855A5">
      <w:pPr>
        <w:pStyle w:val="Heading1"/>
        <w:jc w:val="left"/>
      </w:pPr>
      <w:r>
        <w:lastRenderedPageBreak/>
        <w:t xml:space="preserve">Writing, </w:t>
      </w:r>
      <w:r w:rsidR="005855A5">
        <w:t>Compiling</w:t>
      </w:r>
      <w:r>
        <w:t>, and Executing</w:t>
      </w:r>
      <w:r w:rsidR="005855A5">
        <w:t xml:space="preserve"> Programs using </w:t>
      </w:r>
      <w:proofErr w:type="spellStart"/>
      <w:r w:rsidR="0079491F">
        <w:t>Hadoop</w:t>
      </w:r>
      <w:proofErr w:type="spellEnd"/>
      <w:r w:rsidR="0068281E">
        <w:br/>
      </w:r>
    </w:p>
    <w:p w14:paraId="46B6E70E" w14:textId="77777777" w:rsidR="006C5AC4" w:rsidRDefault="00527307" w:rsidP="0068281E">
      <w:r>
        <w:t xml:space="preserve">Next we will see how to compile a </w:t>
      </w:r>
      <w:proofErr w:type="spellStart"/>
      <w:r>
        <w:t>Hadoop</w:t>
      </w:r>
      <w:proofErr w:type="spellEnd"/>
      <w:r>
        <w:t xml:space="preserve"> program in the Cloud. We will use the </w:t>
      </w:r>
      <w:r w:rsidR="008C383D">
        <w:t>Java</w:t>
      </w:r>
      <w:r>
        <w:t xml:space="preserve"> programming </w:t>
      </w:r>
      <w:r w:rsidR="005937B1">
        <w:t>language,</w:t>
      </w:r>
      <w:r>
        <w:t xml:space="preserve"> as that is the def</w:t>
      </w:r>
      <w:r w:rsidR="006C5AC4">
        <w:t xml:space="preserve">ault language used with </w:t>
      </w:r>
      <w:proofErr w:type="spellStart"/>
      <w:r w:rsidR="006C5AC4">
        <w:t>Hadoop</w:t>
      </w:r>
      <w:proofErr w:type="spellEnd"/>
      <w:r w:rsidR="006C5AC4">
        <w:t>.</w:t>
      </w:r>
    </w:p>
    <w:p w14:paraId="71CAD5C1" w14:textId="77777777" w:rsidR="00527307" w:rsidRDefault="0068281E" w:rsidP="0068281E">
      <w:r>
        <w:br/>
      </w:r>
    </w:p>
    <w:p w14:paraId="0D774CDF" w14:textId="77777777" w:rsidR="0068281E" w:rsidRPr="00D54D25" w:rsidRDefault="0068281E" w:rsidP="000D162A">
      <w:pPr>
        <w:pStyle w:val="PlainText"/>
        <w:rPr>
          <w:b/>
          <w:color w:val="4F6228"/>
        </w:rPr>
      </w:pPr>
      <w:r w:rsidRPr="00D54D25">
        <w:rPr>
          <w:b/>
          <w:color w:val="4F6228"/>
        </w:rPr>
        <w:t>import java.io.*;</w:t>
      </w:r>
    </w:p>
    <w:p w14:paraId="34CCAEF3" w14:textId="77777777" w:rsidR="0068281E" w:rsidRPr="00D54D25" w:rsidRDefault="0068281E" w:rsidP="000D162A">
      <w:pPr>
        <w:pStyle w:val="PlainText"/>
        <w:rPr>
          <w:b/>
          <w:color w:val="4F6228"/>
        </w:rPr>
      </w:pPr>
      <w:r w:rsidRPr="00D54D25">
        <w:rPr>
          <w:b/>
          <w:color w:val="4F6228"/>
        </w:rPr>
        <w:t xml:space="preserve">import </w:t>
      </w:r>
      <w:proofErr w:type="spellStart"/>
      <w:r w:rsidRPr="00D54D25">
        <w:rPr>
          <w:b/>
          <w:color w:val="4F6228"/>
        </w:rPr>
        <w:t>java.lang</w:t>
      </w:r>
      <w:proofErr w:type="spellEnd"/>
      <w:r w:rsidRPr="00D54D25">
        <w:rPr>
          <w:b/>
          <w:color w:val="4F6228"/>
        </w:rPr>
        <w:t>.*;</w:t>
      </w:r>
    </w:p>
    <w:p w14:paraId="2B607300" w14:textId="77777777" w:rsidR="0068281E" w:rsidRPr="00D54D25" w:rsidRDefault="0068281E" w:rsidP="000D162A">
      <w:pPr>
        <w:pStyle w:val="PlainText"/>
        <w:rPr>
          <w:b/>
          <w:color w:val="4F6228"/>
        </w:rPr>
      </w:pPr>
      <w:r w:rsidRPr="00D54D25">
        <w:rPr>
          <w:b/>
          <w:color w:val="4F6228"/>
        </w:rPr>
        <w:t xml:space="preserve">import </w:t>
      </w:r>
      <w:proofErr w:type="spellStart"/>
      <w:r w:rsidRPr="00D54D25">
        <w:rPr>
          <w:b/>
          <w:color w:val="4F6228"/>
        </w:rPr>
        <w:t>java.util</w:t>
      </w:r>
      <w:proofErr w:type="spellEnd"/>
      <w:r w:rsidRPr="00D54D25">
        <w:rPr>
          <w:b/>
          <w:color w:val="4F6228"/>
        </w:rPr>
        <w:t>.*;</w:t>
      </w:r>
    </w:p>
    <w:p w14:paraId="2E288EDC" w14:textId="77777777" w:rsidR="0068281E" w:rsidRPr="00D54D25" w:rsidRDefault="0068281E" w:rsidP="000D162A">
      <w:pPr>
        <w:pStyle w:val="PlainText"/>
        <w:rPr>
          <w:b/>
          <w:color w:val="4F6228"/>
        </w:rPr>
      </w:pPr>
      <w:r w:rsidRPr="00D54D25">
        <w:rPr>
          <w:b/>
          <w:color w:val="4F6228"/>
        </w:rPr>
        <w:t>import java.net.*;</w:t>
      </w:r>
    </w:p>
    <w:p w14:paraId="64FD48D0" w14:textId="77777777" w:rsidR="0068281E" w:rsidRPr="00D54D25" w:rsidRDefault="0068281E" w:rsidP="000D162A">
      <w:pPr>
        <w:pStyle w:val="PlainText"/>
        <w:rPr>
          <w:b/>
          <w:color w:val="4F6228"/>
        </w:rPr>
      </w:pPr>
      <w:r w:rsidRPr="00D54D25">
        <w:rPr>
          <w:b/>
          <w:color w:val="4F6228"/>
        </w:rPr>
        <w:t xml:space="preserve">import </w:t>
      </w:r>
      <w:proofErr w:type="spellStart"/>
      <w:r w:rsidRPr="00D54D25">
        <w:rPr>
          <w:b/>
          <w:color w:val="4F6228"/>
        </w:rPr>
        <w:t>org.apache.hadoop.fs</w:t>
      </w:r>
      <w:proofErr w:type="spellEnd"/>
      <w:r w:rsidRPr="00D54D25">
        <w:rPr>
          <w:b/>
          <w:color w:val="4F6228"/>
        </w:rPr>
        <w:t>.*;</w:t>
      </w:r>
    </w:p>
    <w:p w14:paraId="63DF4AEC" w14:textId="77777777" w:rsidR="0068281E" w:rsidRPr="00D54D25" w:rsidRDefault="0068281E" w:rsidP="000D162A">
      <w:pPr>
        <w:pStyle w:val="PlainText"/>
        <w:rPr>
          <w:b/>
          <w:color w:val="4F6228"/>
        </w:rPr>
      </w:pPr>
      <w:r w:rsidRPr="00D54D25">
        <w:rPr>
          <w:b/>
          <w:color w:val="4F6228"/>
        </w:rPr>
        <w:t xml:space="preserve">import </w:t>
      </w:r>
      <w:proofErr w:type="spellStart"/>
      <w:r w:rsidRPr="00D54D25">
        <w:rPr>
          <w:b/>
          <w:color w:val="4F6228"/>
        </w:rPr>
        <w:t>org.apache.hadoop.conf</w:t>
      </w:r>
      <w:proofErr w:type="spellEnd"/>
      <w:r w:rsidRPr="00D54D25">
        <w:rPr>
          <w:b/>
          <w:color w:val="4F6228"/>
        </w:rPr>
        <w:t>.*;</w:t>
      </w:r>
    </w:p>
    <w:p w14:paraId="084A2724" w14:textId="77777777" w:rsidR="0068281E" w:rsidRPr="00D54D25" w:rsidRDefault="0068281E" w:rsidP="000D162A">
      <w:pPr>
        <w:pStyle w:val="PlainText"/>
        <w:rPr>
          <w:b/>
          <w:color w:val="4F6228"/>
        </w:rPr>
      </w:pPr>
      <w:r w:rsidRPr="00D54D25">
        <w:rPr>
          <w:b/>
          <w:color w:val="4F6228"/>
        </w:rPr>
        <w:t>import org.apache.hadoop.io.*;</w:t>
      </w:r>
    </w:p>
    <w:p w14:paraId="1FCC36AB" w14:textId="77777777" w:rsidR="0068281E" w:rsidRPr="00D54D25" w:rsidRDefault="0068281E" w:rsidP="000D162A">
      <w:pPr>
        <w:pStyle w:val="PlainText"/>
        <w:rPr>
          <w:b/>
          <w:color w:val="4F6228"/>
        </w:rPr>
      </w:pPr>
      <w:r w:rsidRPr="00D54D25">
        <w:rPr>
          <w:b/>
          <w:color w:val="4F6228"/>
        </w:rPr>
        <w:t xml:space="preserve">import </w:t>
      </w:r>
      <w:proofErr w:type="spellStart"/>
      <w:r w:rsidRPr="00D54D25">
        <w:rPr>
          <w:b/>
          <w:color w:val="4F6228"/>
        </w:rPr>
        <w:t>org.apache.hadoop.util</w:t>
      </w:r>
      <w:proofErr w:type="spellEnd"/>
      <w:r w:rsidRPr="00D54D25">
        <w:rPr>
          <w:b/>
          <w:color w:val="4F6228"/>
        </w:rPr>
        <w:t>.*;</w:t>
      </w:r>
    </w:p>
    <w:p w14:paraId="785A0680" w14:textId="77777777" w:rsidR="0068281E" w:rsidRPr="00D54D25" w:rsidRDefault="0068281E" w:rsidP="000D162A">
      <w:pPr>
        <w:pStyle w:val="PlainText"/>
        <w:rPr>
          <w:b/>
          <w:color w:val="4F6228"/>
        </w:rPr>
      </w:pPr>
    </w:p>
    <w:p w14:paraId="30B8482C" w14:textId="77777777" w:rsidR="0068281E" w:rsidRPr="00D54D25" w:rsidRDefault="0068281E" w:rsidP="000D162A">
      <w:pPr>
        <w:pStyle w:val="PlainText"/>
        <w:rPr>
          <w:b/>
          <w:color w:val="4F6228"/>
        </w:rPr>
      </w:pPr>
    </w:p>
    <w:p w14:paraId="28B59A93" w14:textId="77777777" w:rsidR="0068281E" w:rsidRPr="00D54D25" w:rsidRDefault="0068281E" w:rsidP="000D162A">
      <w:pPr>
        <w:pStyle w:val="PlainText"/>
        <w:rPr>
          <w:b/>
          <w:color w:val="4F6228"/>
        </w:rPr>
      </w:pPr>
      <w:r w:rsidRPr="00D54D25">
        <w:rPr>
          <w:b/>
          <w:color w:val="4F6228"/>
        </w:rPr>
        <w:t xml:space="preserve">public class </w:t>
      </w:r>
      <w:proofErr w:type="spellStart"/>
      <w:r w:rsidRPr="00D54D25">
        <w:rPr>
          <w:b/>
          <w:color w:val="4F6228"/>
        </w:rPr>
        <w:t>HDFSWrite</w:t>
      </w:r>
      <w:proofErr w:type="spellEnd"/>
      <w:r w:rsidRPr="00D54D25">
        <w:rPr>
          <w:b/>
          <w:color w:val="4F6228"/>
        </w:rPr>
        <w:t xml:space="preserve">  {</w:t>
      </w:r>
    </w:p>
    <w:p w14:paraId="59F7C408" w14:textId="77777777" w:rsidR="0068281E" w:rsidRPr="00D54D25" w:rsidRDefault="0068281E" w:rsidP="000D162A">
      <w:pPr>
        <w:pStyle w:val="PlainText"/>
        <w:rPr>
          <w:b/>
          <w:color w:val="4F6228"/>
        </w:rPr>
      </w:pPr>
      <w:r w:rsidRPr="00D54D25">
        <w:rPr>
          <w:b/>
          <w:color w:val="4F6228"/>
        </w:rPr>
        <w:t xml:space="preserve">    </w:t>
      </w:r>
    </w:p>
    <w:p w14:paraId="11283D74" w14:textId="77777777" w:rsidR="0068281E" w:rsidRPr="00D54D25" w:rsidRDefault="0068281E" w:rsidP="000D162A">
      <w:pPr>
        <w:pStyle w:val="PlainText"/>
        <w:rPr>
          <w:b/>
          <w:color w:val="4F6228"/>
        </w:rPr>
      </w:pPr>
      <w:r w:rsidRPr="00D54D25">
        <w:rPr>
          <w:b/>
          <w:color w:val="4F6228"/>
        </w:rPr>
        <w:t xml:space="preserve">    public static void main ( String [] </w:t>
      </w:r>
      <w:proofErr w:type="spellStart"/>
      <w:r w:rsidRPr="00D54D25">
        <w:rPr>
          <w:b/>
          <w:color w:val="4F6228"/>
        </w:rPr>
        <w:t>args</w:t>
      </w:r>
      <w:proofErr w:type="spellEnd"/>
      <w:r w:rsidRPr="00D54D25">
        <w:rPr>
          <w:b/>
          <w:color w:val="4F6228"/>
        </w:rPr>
        <w:t xml:space="preserve"> ) throws Exception {</w:t>
      </w:r>
    </w:p>
    <w:p w14:paraId="4FCA36C0" w14:textId="77777777" w:rsidR="0068281E" w:rsidRPr="00D54D25" w:rsidRDefault="0068281E" w:rsidP="000D162A">
      <w:pPr>
        <w:pStyle w:val="PlainText"/>
        <w:rPr>
          <w:b/>
          <w:color w:val="4F6228"/>
        </w:rPr>
      </w:pPr>
      <w:r w:rsidRPr="00D54D25">
        <w:rPr>
          <w:b/>
          <w:color w:val="4F6228"/>
        </w:rPr>
        <w:t xml:space="preserve">        </w:t>
      </w:r>
    </w:p>
    <w:p w14:paraId="1BA332A7" w14:textId="77777777" w:rsidR="0068281E" w:rsidRPr="00D54D25" w:rsidRDefault="0068281E" w:rsidP="000D162A">
      <w:pPr>
        <w:pStyle w:val="PlainText"/>
        <w:rPr>
          <w:b/>
          <w:color w:val="4F6228"/>
        </w:rPr>
      </w:pPr>
      <w:r w:rsidRPr="00D54D25">
        <w:rPr>
          <w:b/>
          <w:color w:val="4F6228"/>
        </w:rPr>
        <w:t xml:space="preserve">        // The system configuration</w:t>
      </w:r>
    </w:p>
    <w:p w14:paraId="5EDAEE68" w14:textId="77777777" w:rsidR="0068281E" w:rsidRPr="00D54D25" w:rsidRDefault="0068281E" w:rsidP="000D162A">
      <w:pPr>
        <w:pStyle w:val="PlainText"/>
        <w:rPr>
          <w:b/>
          <w:color w:val="4F6228"/>
        </w:rPr>
      </w:pPr>
      <w:r w:rsidRPr="00D54D25">
        <w:rPr>
          <w:b/>
          <w:color w:val="4F6228"/>
        </w:rPr>
        <w:t xml:space="preserve">        Configuration </w:t>
      </w:r>
      <w:proofErr w:type="spellStart"/>
      <w:r w:rsidRPr="00D54D25">
        <w:rPr>
          <w:b/>
          <w:color w:val="4F6228"/>
        </w:rPr>
        <w:t>conf</w:t>
      </w:r>
      <w:proofErr w:type="spellEnd"/>
      <w:r w:rsidRPr="00D54D25">
        <w:rPr>
          <w:b/>
          <w:color w:val="4F6228"/>
        </w:rPr>
        <w:t xml:space="preserve"> = new Configuration(); </w:t>
      </w:r>
    </w:p>
    <w:p w14:paraId="0FF8FF66" w14:textId="77777777" w:rsidR="0068281E" w:rsidRPr="00D54D25" w:rsidRDefault="0068281E" w:rsidP="000D162A">
      <w:pPr>
        <w:pStyle w:val="PlainText"/>
        <w:rPr>
          <w:b/>
          <w:color w:val="4F6228"/>
        </w:rPr>
      </w:pPr>
      <w:r w:rsidRPr="00D54D25">
        <w:rPr>
          <w:b/>
          <w:color w:val="4F6228"/>
        </w:rPr>
        <w:t xml:space="preserve">        </w:t>
      </w:r>
    </w:p>
    <w:p w14:paraId="5E6AA9F2" w14:textId="77777777" w:rsidR="0068281E" w:rsidRPr="00D54D25" w:rsidRDefault="0068281E" w:rsidP="000D162A">
      <w:pPr>
        <w:pStyle w:val="PlainText"/>
        <w:rPr>
          <w:b/>
          <w:color w:val="4F6228"/>
        </w:rPr>
      </w:pPr>
      <w:r w:rsidRPr="00D54D25">
        <w:rPr>
          <w:b/>
          <w:color w:val="4F6228"/>
        </w:rPr>
        <w:t xml:space="preserve">        // Get an instance of the </w:t>
      </w:r>
      <w:proofErr w:type="spellStart"/>
      <w:r w:rsidRPr="00D54D25">
        <w:rPr>
          <w:b/>
          <w:color w:val="4F6228"/>
        </w:rPr>
        <w:t>Filesystem</w:t>
      </w:r>
      <w:proofErr w:type="spellEnd"/>
    </w:p>
    <w:p w14:paraId="3D06841A" w14:textId="77777777" w:rsidR="0068281E" w:rsidRPr="00D54D25" w:rsidRDefault="0068281E" w:rsidP="000D162A">
      <w:pPr>
        <w:pStyle w:val="PlainText"/>
        <w:rPr>
          <w:b/>
          <w:color w:val="4F6228"/>
        </w:rPr>
      </w:pPr>
      <w:r w:rsidRPr="00D54D25">
        <w:rPr>
          <w:b/>
          <w:color w:val="4F6228"/>
        </w:rPr>
        <w:t xml:space="preserve">        </w:t>
      </w:r>
      <w:proofErr w:type="spellStart"/>
      <w:r w:rsidRPr="00D54D25">
        <w:rPr>
          <w:b/>
          <w:color w:val="4F6228"/>
        </w:rPr>
        <w:t>FileSystem</w:t>
      </w:r>
      <w:proofErr w:type="spellEnd"/>
      <w:r w:rsidRPr="00D54D25">
        <w:rPr>
          <w:b/>
          <w:color w:val="4F6228"/>
        </w:rPr>
        <w:t xml:space="preserve"> </w:t>
      </w:r>
      <w:proofErr w:type="spellStart"/>
      <w:r w:rsidRPr="00D54D25">
        <w:rPr>
          <w:b/>
          <w:color w:val="4F6228"/>
        </w:rPr>
        <w:t>fs</w:t>
      </w:r>
      <w:proofErr w:type="spellEnd"/>
      <w:r w:rsidRPr="00D54D25">
        <w:rPr>
          <w:b/>
          <w:color w:val="4F6228"/>
        </w:rPr>
        <w:t xml:space="preserve"> = </w:t>
      </w:r>
      <w:proofErr w:type="spellStart"/>
      <w:r w:rsidRPr="00D54D25">
        <w:rPr>
          <w:b/>
          <w:color w:val="4F6228"/>
        </w:rPr>
        <w:t>FileSystem.get</w:t>
      </w:r>
      <w:proofErr w:type="spellEnd"/>
      <w:r w:rsidRPr="00D54D25">
        <w:rPr>
          <w:b/>
          <w:color w:val="4F6228"/>
        </w:rPr>
        <w:t>(</w:t>
      </w:r>
      <w:proofErr w:type="spellStart"/>
      <w:r w:rsidRPr="00D54D25">
        <w:rPr>
          <w:b/>
          <w:color w:val="4F6228"/>
        </w:rPr>
        <w:t>conf</w:t>
      </w:r>
      <w:proofErr w:type="spellEnd"/>
      <w:r w:rsidRPr="00D54D25">
        <w:rPr>
          <w:b/>
          <w:color w:val="4F6228"/>
        </w:rPr>
        <w:t>);</w:t>
      </w:r>
    </w:p>
    <w:p w14:paraId="3E06B575" w14:textId="77777777" w:rsidR="0068281E" w:rsidRPr="00D54D25" w:rsidRDefault="0068281E" w:rsidP="000D162A">
      <w:pPr>
        <w:pStyle w:val="PlainText"/>
        <w:rPr>
          <w:b/>
          <w:color w:val="4F6228"/>
        </w:rPr>
      </w:pPr>
      <w:r w:rsidRPr="00D54D25">
        <w:rPr>
          <w:b/>
          <w:color w:val="4F6228"/>
        </w:rPr>
        <w:t xml:space="preserve">        </w:t>
      </w:r>
    </w:p>
    <w:p w14:paraId="226C2571" w14:textId="77777777" w:rsidR="0068281E" w:rsidRPr="00D54D25" w:rsidRDefault="0068281E" w:rsidP="000D162A">
      <w:pPr>
        <w:pStyle w:val="PlainText"/>
        <w:rPr>
          <w:b/>
          <w:color w:val="4F6228"/>
        </w:rPr>
      </w:pPr>
      <w:r w:rsidRPr="00D54D25">
        <w:rPr>
          <w:b/>
          <w:color w:val="4F6228"/>
        </w:rPr>
        <w:t xml:space="preserve">        Strin</w:t>
      </w:r>
      <w:r w:rsidR="00FC66C3">
        <w:rPr>
          <w:b/>
          <w:color w:val="4F6228"/>
        </w:rPr>
        <w:t xml:space="preserve">g </w:t>
      </w:r>
      <w:proofErr w:type="spellStart"/>
      <w:r w:rsidR="00FC66C3">
        <w:rPr>
          <w:b/>
          <w:color w:val="4F6228"/>
        </w:rPr>
        <w:t>path_name</w:t>
      </w:r>
      <w:proofErr w:type="spellEnd"/>
      <w:r w:rsidR="00FC66C3">
        <w:rPr>
          <w:b/>
          <w:color w:val="4F6228"/>
        </w:rPr>
        <w:t xml:space="preserve"> = "</w:t>
      </w:r>
      <w:r w:rsidR="00137805">
        <w:rPr>
          <w:b/>
          <w:color w:val="4F6228"/>
        </w:rPr>
        <w:t>/</w:t>
      </w:r>
      <w:proofErr w:type="spellStart"/>
      <w:r w:rsidR="00137805">
        <w:rPr>
          <w:b/>
          <w:color w:val="4F6228"/>
        </w:rPr>
        <w:t>scr</w:t>
      </w:r>
      <w:proofErr w:type="spellEnd"/>
      <w:r w:rsidR="00FC66C3">
        <w:rPr>
          <w:b/>
          <w:color w:val="4F6228"/>
        </w:rPr>
        <w:t>/&lt;Your ID&gt;/l</w:t>
      </w:r>
      <w:r w:rsidRPr="00D54D25">
        <w:rPr>
          <w:b/>
          <w:color w:val="4F6228"/>
        </w:rPr>
        <w:t>ab1/</w:t>
      </w:r>
      <w:proofErr w:type="spellStart"/>
      <w:r w:rsidRPr="00D54D25">
        <w:rPr>
          <w:b/>
          <w:color w:val="4F6228"/>
        </w:rPr>
        <w:t>newfile</w:t>
      </w:r>
      <w:proofErr w:type="spellEnd"/>
      <w:r w:rsidRPr="00D54D25">
        <w:rPr>
          <w:b/>
          <w:color w:val="4F6228"/>
        </w:rPr>
        <w:t>";</w:t>
      </w:r>
    </w:p>
    <w:p w14:paraId="29E53505" w14:textId="77777777" w:rsidR="0068281E" w:rsidRPr="00D54D25" w:rsidRDefault="0068281E" w:rsidP="000D162A">
      <w:pPr>
        <w:pStyle w:val="PlainText"/>
        <w:rPr>
          <w:b/>
          <w:color w:val="4F6228"/>
        </w:rPr>
      </w:pPr>
      <w:r w:rsidRPr="00D54D25">
        <w:rPr>
          <w:b/>
          <w:color w:val="4F6228"/>
        </w:rPr>
        <w:t xml:space="preserve">        </w:t>
      </w:r>
    </w:p>
    <w:p w14:paraId="592FD9E8" w14:textId="77777777" w:rsidR="0068281E" w:rsidRPr="00D54D25" w:rsidRDefault="0068281E" w:rsidP="000D162A">
      <w:pPr>
        <w:pStyle w:val="PlainText"/>
        <w:rPr>
          <w:b/>
          <w:color w:val="4F6228"/>
        </w:rPr>
      </w:pPr>
      <w:r w:rsidRPr="00D54D25">
        <w:rPr>
          <w:b/>
          <w:color w:val="4F6228"/>
        </w:rPr>
        <w:t xml:space="preserve">        Path </w:t>
      </w:r>
      <w:proofErr w:type="spellStart"/>
      <w:r w:rsidRPr="00D54D25">
        <w:rPr>
          <w:b/>
          <w:color w:val="4F6228"/>
        </w:rPr>
        <w:t>path</w:t>
      </w:r>
      <w:proofErr w:type="spellEnd"/>
      <w:r w:rsidRPr="00D54D25">
        <w:rPr>
          <w:b/>
          <w:color w:val="4F6228"/>
        </w:rPr>
        <w:t xml:space="preserve"> = new Path(</w:t>
      </w:r>
      <w:proofErr w:type="spellStart"/>
      <w:r w:rsidRPr="00D54D25">
        <w:rPr>
          <w:b/>
          <w:color w:val="4F6228"/>
        </w:rPr>
        <w:t>path_name</w:t>
      </w:r>
      <w:proofErr w:type="spellEnd"/>
      <w:r w:rsidRPr="00D54D25">
        <w:rPr>
          <w:b/>
          <w:color w:val="4F6228"/>
        </w:rPr>
        <w:t>);</w:t>
      </w:r>
    </w:p>
    <w:p w14:paraId="1BC77200" w14:textId="77777777" w:rsidR="0068281E" w:rsidRPr="00D54D25" w:rsidRDefault="0068281E" w:rsidP="000D162A">
      <w:pPr>
        <w:pStyle w:val="PlainText"/>
        <w:rPr>
          <w:b/>
          <w:color w:val="4F6228"/>
        </w:rPr>
      </w:pPr>
      <w:r w:rsidRPr="00D54D25">
        <w:rPr>
          <w:b/>
          <w:color w:val="4F6228"/>
        </w:rPr>
        <w:t xml:space="preserve">        </w:t>
      </w:r>
    </w:p>
    <w:p w14:paraId="4D6D1FDF" w14:textId="77777777" w:rsidR="0068281E" w:rsidRPr="00D54D25" w:rsidRDefault="0068281E" w:rsidP="000D162A">
      <w:pPr>
        <w:pStyle w:val="PlainText"/>
        <w:rPr>
          <w:b/>
          <w:color w:val="4F6228"/>
        </w:rPr>
      </w:pPr>
      <w:r w:rsidRPr="00D54D25">
        <w:rPr>
          <w:b/>
          <w:color w:val="4F6228"/>
        </w:rPr>
        <w:t xml:space="preserve">        // The Output Data Stream to write into</w:t>
      </w:r>
    </w:p>
    <w:p w14:paraId="6E6C9EDA" w14:textId="77777777" w:rsidR="0068281E" w:rsidRPr="00D54D25" w:rsidRDefault="0068281E" w:rsidP="000D162A">
      <w:pPr>
        <w:pStyle w:val="PlainText"/>
        <w:rPr>
          <w:b/>
          <w:color w:val="4F6228"/>
        </w:rPr>
      </w:pPr>
      <w:r w:rsidRPr="00D54D25">
        <w:rPr>
          <w:b/>
          <w:color w:val="4F6228"/>
        </w:rPr>
        <w:t xml:space="preserve">        </w:t>
      </w:r>
      <w:proofErr w:type="spellStart"/>
      <w:r w:rsidRPr="00D54D25">
        <w:rPr>
          <w:b/>
          <w:color w:val="4F6228"/>
        </w:rPr>
        <w:t>FSDataOutputStream</w:t>
      </w:r>
      <w:proofErr w:type="spellEnd"/>
      <w:r w:rsidRPr="00D54D25">
        <w:rPr>
          <w:b/>
          <w:color w:val="4F6228"/>
        </w:rPr>
        <w:t xml:space="preserve"> file = </w:t>
      </w:r>
      <w:proofErr w:type="spellStart"/>
      <w:r w:rsidRPr="00D54D25">
        <w:rPr>
          <w:b/>
          <w:color w:val="4F6228"/>
        </w:rPr>
        <w:t>fs.create</w:t>
      </w:r>
      <w:proofErr w:type="spellEnd"/>
      <w:r w:rsidRPr="00D54D25">
        <w:rPr>
          <w:b/>
          <w:color w:val="4F6228"/>
        </w:rPr>
        <w:t>(path);</w:t>
      </w:r>
    </w:p>
    <w:p w14:paraId="5817002A" w14:textId="77777777" w:rsidR="0068281E" w:rsidRPr="00D54D25" w:rsidRDefault="0068281E" w:rsidP="000D162A">
      <w:pPr>
        <w:pStyle w:val="PlainText"/>
        <w:rPr>
          <w:b/>
          <w:color w:val="4F6228"/>
        </w:rPr>
      </w:pPr>
      <w:r w:rsidRPr="00D54D25">
        <w:rPr>
          <w:b/>
          <w:color w:val="4F6228"/>
        </w:rPr>
        <w:t xml:space="preserve">        </w:t>
      </w:r>
    </w:p>
    <w:p w14:paraId="056E258D" w14:textId="77777777" w:rsidR="0068281E" w:rsidRPr="00D54D25" w:rsidRDefault="0068281E" w:rsidP="000D162A">
      <w:pPr>
        <w:pStyle w:val="PlainText"/>
        <w:rPr>
          <w:b/>
          <w:color w:val="4F6228"/>
        </w:rPr>
      </w:pPr>
      <w:r w:rsidRPr="00D54D25">
        <w:rPr>
          <w:b/>
          <w:color w:val="4F6228"/>
        </w:rPr>
        <w:t xml:space="preserve">        // Write some data</w:t>
      </w:r>
    </w:p>
    <w:p w14:paraId="6DA340FA" w14:textId="77777777" w:rsidR="0068281E" w:rsidRPr="00D54D25" w:rsidRDefault="0068281E" w:rsidP="000D162A">
      <w:pPr>
        <w:pStyle w:val="PlainText"/>
        <w:rPr>
          <w:b/>
          <w:color w:val="4F6228"/>
        </w:rPr>
      </w:pPr>
      <w:r w:rsidRPr="00D54D25">
        <w:rPr>
          <w:b/>
          <w:color w:val="4F6228"/>
        </w:rPr>
        <w:t xml:space="preserve">        </w:t>
      </w:r>
      <w:proofErr w:type="spellStart"/>
      <w:r w:rsidRPr="00D54D25">
        <w:rPr>
          <w:b/>
          <w:color w:val="4F6228"/>
        </w:rPr>
        <w:t>file.writeChars</w:t>
      </w:r>
      <w:proofErr w:type="spellEnd"/>
      <w:r w:rsidRPr="00D54D25">
        <w:rPr>
          <w:b/>
          <w:color w:val="4F6228"/>
        </w:rPr>
        <w:t xml:space="preserve">("The first </w:t>
      </w:r>
      <w:proofErr w:type="spellStart"/>
      <w:r w:rsidRPr="00D54D25">
        <w:rPr>
          <w:b/>
          <w:color w:val="4F6228"/>
        </w:rPr>
        <w:t>Hadoop</w:t>
      </w:r>
      <w:proofErr w:type="spellEnd"/>
      <w:r w:rsidRPr="00D54D25">
        <w:rPr>
          <w:b/>
          <w:color w:val="4F6228"/>
        </w:rPr>
        <w:t xml:space="preserve"> Program!");</w:t>
      </w:r>
    </w:p>
    <w:p w14:paraId="2B009DD9" w14:textId="77777777" w:rsidR="0068281E" w:rsidRPr="00D54D25" w:rsidRDefault="0068281E" w:rsidP="000D162A">
      <w:pPr>
        <w:pStyle w:val="PlainText"/>
        <w:rPr>
          <w:b/>
          <w:color w:val="4F6228"/>
        </w:rPr>
      </w:pPr>
      <w:r w:rsidRPr="00D54D25">
        <w:rPr>
          <w:b/>
          <w:color w:val="4F6228"/>
        </w:rPr>
        <w:t xml:space="preserve">        </w:t>
      </w:r>
    </w:p>
    <w:p w14:paraId="51B45E61" w14:textId="77777777" w:rsidR="0068281E" w:rsidRPr="00D54D25" w:rsidRDefault="0068281E" w:rsidP="000D162A">
      <w:pPr>
        <w:pStyle w:val="PlainText"/>
        <w:rPr>
          <w:b/>
          <w:color w:val="4F6228"/>
        </w:rPr>
      </w:pPr>
      <w:r w:rsidRPr="00D54D25">
        <w:rPr>
          <w:b/>
          <w:color w:val="4F6228"/>
        </w:rPr>
        <w:t xml:space="preserve">        // Close the file and the file system instance</w:t>
      </w:r>
    </w:p>
    <w:p w14:paraId="0F959332" w14:textId="77777777" w:rsidR="0068281E" w:rsidRPr="00D54D25" w:rsidRDefault="0068281E" w:rsidP="000D162A">
      <w:pPr>
        <w:pStyle w:val="PlainText"/>
        <w:rPr>
          <w:b/>
          <w:color w:val="4F6228"/>
        </w:rPr>
      </w:pPr>
      <w:r w:rsidRPr="00D54D25">
        <w:rPr>
          <w:b/>
          <w:color w:val="4F6228"/>
        </w:rPr>
        <w:t xml:space="preserve">        </w:t>
      </w:r>
      <w:proofErr w:type="spellStart"/>
      <w:r w:rsidRPr="00D54D25">
        <w:rPr>
          <w:b/>
          <w:color w:val="4F6228"/>
        </w:rPr>
        <w:t>file.close</w:t>
      </w:r>
      <w:proofErr w:type="spellEnd"/>
      <w:r w:rsidRPr="00D54D25">
        <w:rPr>
          <w:b/>
          <w:color w:val="4F6228"/>
        </w:rPr>
        <w:t xml:space="preserve">(); </w:t>
      </w:r>
    </w:p>
    <w:p w14:paraId="783CA47A" w14:textId="77777777" w:rsidR="0068281E" w:rsidRPr="00D54D25" w:rsidRDefault="0068281E" w:rsidP="000D162A">
      <w:pPr>
        <w:pStyle w:val="PlainText"/>
        <w:rPr>
          <w:b/>
          <w:color w:val="4F6228"/>
        </w:rPr>
      </w:pPr>
      <w:r w:rsidRPr="00D54D25">
        <w:rPr>
          <w:b/>
          <w:color w:val="4F6228"/>
        </w:rPr>
        <w:t xml:space="preserve">        </w:t>
      </w:r>
      <w:proofErr w:type="spellStart"/>
      <w:r w:rsidRPr="00D54D25">
        <w:rPr>
          <w:b/>
          <w:color w:val="4F6228"/>
        </w:rPr>
        <w:t>fs.close</w:t>
      </w:r>
      <w:proofErr w:type="spellEnd"/>
      <w:r w:rsidRPr="00D54D25">
        <w:rPr>
          <w:b/>
          <w:color w:val="4F6228"/>
        </w:rPr>
        <w:t>();</w:t>
      </w:r>
    </w:p>
    <w:p w14:paraId="497EC8D1" w14:textId="77777777" w:rsidR="0068281E" w:rsidRPr="00D54D25" w:rsidRDefault="0068281E" w:rsidP="000D162A">
      <w:pPr>
        <w:pStyle w:val="PlainText"/>
        <w:rPr>
          <w:b/>
          <w:color w:val="4F6228"/>
        </w:rPr>
      </w:pPr>
      <w:r w:rsidRPr="00D54D25">
        <w:rPr>
          <w:b/>
          <w:color w:val="4F6228"/>
        </w:rPr>
        <w:t xml:space="preserve">        </w:t>
      </w:r>
    </w:p>
    <w:p w14:paraId="1FEAD45E" w14:textId="77777777" w:rsidR="0068281E" w:rsidRPr="00D54D25" w:rsidRDefault="0068281E" w:rsidP="000D162A">
      <w:pPr>
        <w:pStyle w:val="PlainText"/>
        <w:rPr>
          <w:b/>
          <w:color w:val="4F6228"/>
        </w:rPr>
      </w:pPr>
      <w:r w:rsidRPr="00D54D25">
        <w:rPr>
          <w:b/>
          <w:color w:val="4F6228"/>
        </w:rPr>
        <w:t xml:space="preserve">    }</w:t>
      </w:r>
    </w:p>
    <w:p w14:paraId="0EE1D6D8" w14:textId="77777777" w:rsidR="0068281E" w:rsidRPr="00D54D25" w:rsidRDefault="0068281E" w:rsidP="000D162A">
      <w:pPr>
        <w:pStyle w:val="PlainText"/>
        <w:rPr>
          <w:b/>
          <w:color w:val="4F6228"/>
        </w:rPr>
      </w:pPr>
      <w:r w:rsidRPr="00D54D25">
        <w:rPr>
          <w:b/>
          <w:color w:val="4F6228"/>
        </w:rPr>
        <w:t xml:space="preserve">    </w:t>
      </w:r>
    </w:p>
    <w:p w14:paraId="08FBD4E5" w14:textId="77777777" w:rsidR="0068281E" w:rsidRPr="00D54D25" w:rsidRDefault="0068281E" w:rsidP="000D162A">
      <w:pPr>
        <w:pStyle w:val="PlainText"/>
        <w:rPr>
          <w:b/>
          <w:color w:val="4F6228"/>
        </w:rPr>
      </w:pPr>
      <w:r w:rsidRPr="00D54D25">
        <w:rPr>
          <w:b/>
          <w:color w:val="4F6228"/>
        </w:rPr>
        <w:t>}</w:t>
      </w:r>
    </w:p>
    <w:p w14:paraId="4023000D" w14:textId="77777777" w:rsidR="008414D6" w:rsidRPr="00D54D25" w:rsidRDefault="008414D6" w:rsidP="000D162A">
      <w:pPr>
        <w:pStyle w:val="PlainText"/>
        <w:rPr>
          <w:b/>
          <w:color w:val="4F6228"/>
        </w:rPr>
      </w:pPr>
    </w:p>
    <w:p w14:paraId="19C5C8AB" w14:textId="77777777" w:rsidR="007C104E" w:rsidRDefault="008414D6" w:rsidP="008414D6">
      <w:r>
        <w:t xml:space="preserve">The above Java program uses the HDFS Application Programming Interface (API) provided by </w:t>
      </w:r>
      <w:proofErr w:type="spellStart"/>
      <w:r>
        <w:t>Hadoop</w:t>
      </w:r>
      <w:proofErr w:type="spellEnd"/>
      <w:r>
        <w:t xml:space="preserve"> to write into a HDFS file. </w:t>
      </w:r>
    </w:p>
    <w:p w14:paraId="53B008B5" w14:textId="77777777" w:rsidR="007C104E" w:rsidRDefault="007C104E" w:rsidP="008414D6"/>
    <w:p w14:paraId="234AF7A0" w14:textId="77777777" w:rsidR="00527307" w:rsidRDefault="0068281E" w:rsidP="008414D6">
      <w:r>
        <w:t xml:space="preserve">Paste the code into your favorite </w:t>
      </w:r>
      <w:r w:rsidR="008414D6">
        <w:t>Java editor and change the following:</w:t>
      </w:r>
    </w:p>
    <w:p w14:paraId="0E0A6FDF" w14:textId="77777777" w:rsidR="008414D6" w:rsidRDefault="008414D6" w:rsidP="008414D6">
      <w:r w:rsidRPr="008414D6">
        <w:t xml:space="preserve">String </w:t>
      </w:r>
      <w:proofErr w:type="spellStart"/>
      <w:r w:rsidRPr="008414D6">
        <w:t>path_name</w:t>
      </w:r>
      <w:proofErr w:type="spellEnd"/>
      <w:r w:rsidRPr="008414D6">
        <w:t xml:space="preserve"> = </w:t>
      </w:r>
      <w:r w:rsidR="007E3932">
        <w:rPr>
          <w:i/>
        </w:rPr>
        <w:t>"</w:t>
      </w:r>
      <w:r w:rsidR="00137805">
        <w:rPr>
          <w:i/>
        </w:rPr>
        <w:t>/</w:t>
      </w:r>
      <w:proofErr w:type="spellStart"/>
      <w:r w:rsidR="00137805">
        <w:rPr>
          <w:i/>
        </w:rPr>
        <w:t>scr</w:t>
      </w:r>
      <w:proofErr w:type="spellEnd"/>
      <w:r w:rsidR="007E3932">
        <w:rPr>
          <w:i/>
        </w:rPr>
        <w:t>/&lt;Your ID&gt;/l</w:t>
      </w:r>
      <w:r w:rsidRPr="00E86351">
        <w:rPr>
          <w:i/>
        </w:rPr>
        <w:t>ab1/</w:t>
      </w:r>
      <w:proofErr w:type="spellStart"/>
      <w:r w:rsidRPr="00E86351">
        <w:rPr>
          <w:i/>
        </w:rPr>
        <w:t>newfile</w:t>
      </w:r>
      <w:proofErr w:type="spellEnd"/>
      <w:r w:rsidRPr="008414D6">
        <w:t>";</w:t>
      </w:r>
      <w:r w:rsidR="00D63158">
        <w:t xml:space="preserve"> to reflect your actual User ID.</w:t>
      </w:r>
    </w:p>
    <w:p w14:paraId="41728113" w14:textId="77777777" w:rsidR="00E86351" w:rsidRPr="00E86351" w:rsidRDefault="00E86351" w:rsidP="008414D6">
      <w:pPr>
        <w:rPr>
          <w:u w:val="single"/>
        </w:rPr>
      </w:pPr>
      <w:r w:rsidRPr="00E86351">
        <w:rPr>
          <w:u w:val="single"/>
        </w:rPr>
        <w:t xml:space="preserve">Note that this is a HDFS path and will not be visible on the local </w:t>
      </w:r>
      <w:proofErr w:type="spellStart"/>
      <w:r w:rsidRPr="00E86351">
        <w:rPr>
          <w:u w:val="single"/>
        </w:rPr>
        <w:t>filesystem</w:t>
      </w:r>
      <w:proofErr w:type="spellEnd"/>
      <w:r w:rsidRPr="00E86351">
        <w:rPr>
          <w:u w:val="single"/>
        </w:rPr>
        <w:t>.</w:t>
      </w:r>
    </w:p>
    <w:p w14:paraId="60CE7F2E" w14:textId="77777777" w:rsidR="00F40DCA" w:rsidRDefault="00F40DCA" w:rsidP="008414D6"/>
    <w:p w14:paraId="6CF1FA46" w14:textId="77777777" w:rsidR="00E116D5" w:rsidRDefault="00E116D5" w:rsidP="008414D6">
      <w:r>
        <w:t>We will transfer this program to the Cloud, compile it and then run it to check the output.</w:t>
      </w:r>
    </w:p>
    <w:p w14:paraId="1A1B4538" w14:textId="77777777" w:rsidR="006E475D" w:rsidRDefault="00E116D5" w:rsidP="001034F2">
      <w:pPr>
        <w:sectPr w:rsidR="006E475D">
          <w:pgSz w:w="12240" w:h="15840"/>
          <w:pgMar w:top="1152" w:right="1440" w:bottom="1152" w:left="1440" w:header="720" w:footer="720" w:gutter="0"/>
          <w:cols w:space="720"/>
        </w:sectPr>
      </w:pPr>
      <w:r>
        <w:t xml:space="preserve">You can also compile the program on your local machine if you have </w:t>
      </w:r>
      <w:r w:rsidR="006E475D">
        <w:t xml:space="preserve">the </w:t>
      </w:r>
      <w:proofErr w:type="spellStart"/>
      <w:r>
        <w:t>Hadoop</w:t>
      </w:r>
      <w:proofErr w:type="spellEnd"/>
      <w:r w:rsidR="006E475D">
        <w:t xml:space="preserve"> libraries downloaded</w:t>
      </w:r>
      <w:r>
        <w:t>.</w:t>
      </w:r>
      <w:r w:rsidR="00E55D04">
        <w:t xml:space="preserve"> </w:t>
      </w:r>
    </w:p>
    <w:p w14:paraId="233B3D80" w14:textId="77777777" w:rsidR="00E116D5" w:rsidRPr="00E116D5" w:rsidRDefault="00E116D5" w:rsidP="00E116D5">
      <w:pPr>
        <w:pStyle w:val="Heading1"/>
        <w:jc w:val="left"/>
      </w:pPr>
      <w:r w:rsidRPr="00E116D5">
        <w:lastRenderedPageBreak/>
        <w:t>Transferring Files</w:t>
      </w:r>
      <w:r w:rsidR="006E475D">
        <w:t xml:space="preserve"> from/to the Cloud</w:t>
      </w:r>
    </w:p>
    <w:p w14:paraId="32B32E45" w14:textId="77777777" w:rsidR="00E116D5" w:rsidRDefault="00E116D5" w:rsidP="008414D6"/>
    <w:p w14:paraId="1F02CD95" w14:textId="77777777" w:rsidR="008C0E32" w:rsidRPr="00AD1A1B" w:rsidRDefault="008C0E32" w:rsidP="008C0E32">
      <w:pPr>
        <w:rPr>
          <w:rStyle w:val="Strong"/>
        </w:rPr>
      </w:pPr>
      <w:r w:rsidRPr="00AD1A1B">
        <w:rPr>
          <w:rStyle w:val="Strong"/>
        </w:rPr>
        <w:t>For Windows:</w:t>
      </w:r>
    </w:p>
    <w:p w14:paraId="49958FAA" w14:textId="77777777" w:rsidR="008C0E32" w:rsidRDefault="008C0E32" w:rsidP="008C0E32"/>
    <w:p w14:paraId="09B551FD" w14:textId="77777777" w:rsidR="00B737FB" w:rsidRPr="00B737FB" w:rsidRDefault="00B737FB" w:rsidP="00B737FB">
      <w:proofErr w:type="spellStart"/>
      <w:r w:rsidRPr="00B737FB">
        <w:t>WinSCP</w:t>
      </w:r>
      <w:proofErr w:type="spellEnd"/>
      <w:r w:rsidRPr="00B737FB">
        <w:t xml:space="preserve"> is an open source SFTP and FTP client for Microsoft Windows. It can be used to transfer files securely between a remote and a local machine. You can get the </w:t>
      </w:r>
      <w:proofErr w:type="spellStart"/>
      <w:r w:rsidRPr="00B737FB">
        <w:t>WinSCP</w:t>
      </w:r>
      <w:proofErr w:type="spellEnd"/>
      <w:r w:rsidRPr="00B737FB">
        <w:t xml:space="preserve"> client from</w:t>
      </w:r>
      <w:r>
        <w:t xml:space="preserve"> </w:t>
      </w:r>
      <w:hyperlink r:id="rId20" w:history="1">
        <w:r w:rsidRPr="00B737FB">
          <w:rPr>
            <w:rStyle w:val="Hyperlink"/>
          </w:rPr>
          <w:t>http://winscp.net/eng/index.php</w:t>
        </w:r>
      </w:hyperlink>
    </w:p>
    <w:p w14:paraId="0C17199A" w14:textId="77777777" w:rsidR="00B737FB" w:rsidRPr="00B737FB" w:rsidRDefault="00B737FB" w:rsidP="00B737FB"/>
    <w:p w14:paraId="6D3DCF62" w14:textId="77777777" w:rsidR="00B86E0A" w:rsidRPr="00B86E0A" w:rsidRDefault="00B86E0A" w:rsidP="007210A5">
      <w:pPr>
        <w:jc w:val="left"/>
      </w:pPr>
      <w:r w:rsidRPr="00B86E0A">
        <w:t xml:space="preserve">To connect to the </w:t>
      </w:r>
      <w:proofErr w:type="spellStart"/>
      <w:r w:rsidRPr="00B86E0A">
        <w:t>Hadoop</w:t>
      </w:r>
      <w:proofErr w:type="spellEnd"/>
      <w:r w:rsidRPr="00B86E0A">
        <w:t xml:space="preserve"> Master node:</w:t>
      </w:r>
    </w:p>
    <w:p w14:paraId="7749C368" w14:textId="77777777" w:rsidR="00B86E0A" w:rsidRPr="00B86E0A" w:rsidRDefault="00B86E0A" w:rsidP="00B86E0A">
      <w:pPr>
        <w:numPr>
          <w:ilvl w:val="0"/>
          <w:numId w:val="23"/>
        </w:numPr>
        <w:jc w:val="left"/>
      </w:pPr>
      <w:r w:rsidRPr="00B86E0A">
        <w:t xml:space="preserve">Start </w:t>
      </w:r>
      <w:proofErr w:type="spellStart"/>
      <w:r w:rsidRPr="00B86E0A">
        <w:t>WinSCP</w:t>
      </w:r>
      <w:proofErr w:type="spellEnd"/>
      <w:r w:rsidRPr="00B86E0A">
        <w:t>.</w:t>
      </w:r>
    </w:p>
    <w:p w14:paraId="63DA60B2" w14:textId="77777777" w:rsidR="00B86E0A" w:rsidRPr="00B86E0A" w:rsidRDefault="00B86E0A" w:rsidP="00B86E0A">
      <w:pPr>
        <w:numPr>
          <w:ilvl w:val="0"/>
          <w:numId w:val="23"/>
        </w:numPr>
        <w:jc w:val="left"/>
      </w:pPr>
      <w:r w:rsidRPr="00B86E0A">
        <w:t xml:space="preserve">Type the IP address or host name of the </w:t>
      </w:r>
      <w:proofErr w:type="spellStart"/>
      <w:r w:rsidR="00FA099A">
        <w:t>Hadoop</w:t>
      </w:r>
      <w:proofErr w:type="spellEnd"/>
      <w:r w:rsidR="00FA099A">
        <w:t xml:space="preserve"> Master</w:t>
      </w:r>
      <w:r w:rsidR="007210A5">
        <w:t xml:space="preserve">. </w:t>
      </w:r>
    </w:p>
    <w:p w14:paraId="4BBC6681" w14:textId="77777777" w:rsidR="00B86E0A" w:rsidRPr="00B86E0A" w:rsidRDefault="00B86E0A" w:rsidP="00B86E0A">
      <w:pPr>
        <w:numPr>
          <w:ilvl w:val="0"/>
          <w:numId w:val="23"/>
        </w:numPr>
        <w:jc w:val="left"/>
      </w:pPr>
      <w:r w:rsidRPr="00B86E0A">
        <w:t>Click </w:t>
      </w:r>
      <w:r w:rsidRPr="00B86E0A">
        <w:rPr>
          <w:b/>
          <w:bCs/>
        </w:rPr>
        <w:t>Login</w:t>
      </w:r>
      <w:r w:rsidRPr="00B86E0A">
        <w:t>.</w:t>
      </w:r>
    </w:p>
    <w:p w14:paraId="15B5348A" w14:textId="77777777" w:rsidR="00B86E0A" w:rsidRDefault="00B86E0A" w:rsidP="00B86E0A">
      <w:pPr>
        <w:numPr>
          <w:ilvl w:val="0"/>
          <w:numId w:val="23"/>
        </w:numPr>
        <w:jc w:val="left"/>
      </w:pPr>
      <w:r w:rsidRPr="00B86E0A">
        <w:t>During the first login, you might get a warning message if the server's key is not cached. Click </w:t>
      </w:r>
      <w:proofErr w:type="gramStart"/>
      <w:r w:rsidRPr="00B86E0A">
        <w:rPr>
          <w:b/>
          <w:bCs/>
        </w:rPr>
        <w:t>Yes</w:t>
      </w:r>
      <w:proofErr w:type="gramEnd"/>
      <w:r w:rsidRPr="00B86E0A">
        <w:t> to continue.  </w:t>
      </w:r>
    </w:p>
    <w:p w14:paraId="63AD4528" w14:textId="77777777" w:rsidR="000A4878" w:rsidRPr="00B86E0A" w:rsidRDefault="000A4878" w:rsidP="00B86E0A">
      <w:pPr>
        <w:numPr>
          <w:ilvl w:val="0"/>
          <w:numId w:val="23"/>
        </w:numPr>
        <w:jc w:val="left"/>
      </w:pPr>
      <w:r>
        <w:t xml:space="preserve">You will need the Google authenticator </w:t>
      </w:r>
      <w:r w:rsidR="000F04A0">
        <w:t xml:space="preserve">(verification code) </w:t>
      </w:r>
      <w:r>
        <w:t>and your password to login</w:t>
      </w:r>
    </w:p>
    <w:p w14:paraId="09430420" w14:textId="77777777" w:rsidR="008C0E32" w:rsidRDefault="008C0E32" w:rsidP="008C0E32">
      <w:pPr>
        <w:jc w:val="left"/>
      </w:pPr>
    </w:p>
    <w:p w14:paraId="6B01E503" w14:textId="77777777" w:rsidR="008C0E32" w:rsidRPr="007633CA" w:rsidRDefault="008C0E32" w:rsidP="008C0E32">
      <w:pPr>
        <w:rPr>
          <w:rStyle w:val="Strong"/>
        </w:rPr>
      </w:pPr>
      <w:r w:rsidRPr="007633CA">
        <w:rPr>
          <w:rStyle w:val="Strong"/>
        </w:rPr>
        <w:t>For UNIX-like systems:</w:t>
      </w:r>
    </w:p>
    <w:p w14:paraId="42BB966E" w14:textId="77777777" w:rsidR="005A1C79" w:rsidRDefault="005A1C79" w:rsidP="008C0E32">
      <w:pPr>
        <w:jc w:val="left"/>
        <w:rPr>
          <w:i/>
          <w:szCs w:val="22"/>
        </w:rPr>
      </w:pPr>
    </w:p>
    <w:p w14:paraId="3186DAFF" w14:textId="77777777" w:rsidR="005A1C79" w:rsidRPr="005A1C79" w:rsidRDefault="005A1C79" w:rsidP="008C0E32">
      <w:pPr>
        <w:jc w:val="left"/>
        <w:rPr>
          <w:szCs w:val="22"/>
        </w:rPr>
      </w:pPr>
      <w:r>
        <w:rPr>
          <w:szCs w:val="22"/>
        </w:rPr>
        <w:t>Issue the commands as described below from your local UNIX-like system to transfer files between the Cloud and your local system.</w:t>
      </w:r>
    </w:p>
    <w:p w14:paraId="1D8C24BB" w14:textId="77777777" w:rsidR="008C0E32" w:rsidRPr="007633CA" w:rsidRDefault="008C0E32" w:rsidP="008C0E32">
      <w:pPr>
        <w:jc w:val="left"/>
        <w:rPr>
          <w:szCs w:val="22"/>
        </w:rPr>
      </w:pPr>
    </w:p>
    <w:p w14:paraId="2469E756" w14:textId="77777777" w:rsidR="008C0E32" w:rsidRPr="007633CA" w:rsidRDefault="003748FA" w:rsidP="008C0E32">
      <w:pPr>
        <w:jc w:val="left"/>
        <w:rPr>
          <w:szCs w:val="22"/>
        </w:rPr>
      </w:pPr>
      <w:r>
        <w:rPr>
          <w:szCs w:val="22"/>
        </w:rPr>
        <w:t xml:space="preserve">To transfer a file from your local machine to the </w:t>
      </w:r>
      <w:proofErr w:type="spellStart"/>
      <w:r w:rsidR="003B5598">
        <w:rPr>
          <w:szCs w:val="22"/>
        </w:rPr>
        <w:t>Hadoop</w:t>
      </w:r>
      <w:proofErr w:type="spellEnd"/>
      <w:r w:rsidR="003B5598">
        <w:rPr>
          <w:szCs w:val="22"/>
        </w:rPr>
        <w:t xml:space="preserve"> Master Server</w:t>
      </w:r>
      <w:r w:rsidR="008C0E32" w:rsidRPr="007633CA">
        <w:rPr>
          <w:szCs w:val="22"/>
        </w:rPr>
        <w:t>:</w:t>
      </w:r>
    </w:p>
    <w:p w14:paraId="0DDC9A13" w14:textId="77777777" w:rsidR="003748FA" w:rsidRPr="003748FA" w:rsidRDefault="008C0E32" w:rsidP="003748FA">
      <w:pPr>
        <w:jc w:val="left"/>
        <w:rPr>
          <w:i/>
          <w:color w:val="FF0000"/>
          <w:szCs w:val="22"/>
        </w:rPr>
      </w:pPr>
      <w:r w:rsidRPr="007633CA">
        <w:rPr>
          <w:i/>
          <w:color w:val="FF0000"/>
          <w:szCs w:val="22"/>
        </w:rPr>
        <w:t xml:space="preserve">$ </w:t>
      </w:r>
      <w:proofErr w:type="spellStart"/>
      <w:proofErr w:type="gramStart"/>
      <w:r w:rsidR="003748FA" w:rsidRPr="003748FA">
        <w:rPr>
          <w:i/>
          <w:color w:val="FF0000"/>
          <w:szCs w:val="22"/>
        </w:rPr>
        <w:t>scp</w:t>
      </w:r>
      <w:proofErr w:type="spellEnd"/>
      <w:proofErr w:type="gramEnd"/>
      <w:r w:rsidR="003748FA" w:rsidRPr="003748FA">
        <w:rPr>
          <w:i/>
          <w:color w:val="FF0000"/>
          <w:szCs w:val="22"/>
        </w:rPr>
        <w:t xml:space="preserve"> </w:t>
      </w:r>
      <w:r w:rsidR="00421D83">
        <w:rPr>
          <w:i/>
          <w:color w:val="FF0000"/>
          <w:szCs w:val="22"/>
        </w:rPr>
        <w:t>&lt;filename&gt;</w:t>
      </w:r>
      <w:r w:rsidR="003748FA">
        <w:rPr>
          <w:i/>
          <w:color w:val="FF0000"/>
          <w:szCs w:val="22"/>
        </w:rPr>
        <w:t xml:space="preserve"> </w:t>
      </w:r>
      <w:r w:rsidR="003748FA" w:rsidRPr="003748FA">
        <w:rPr>
          <w:i/>
          <w:color w:val="FF0000"/>
          <w:szCs w:val="22"/>
        </w:rPr>
        <w:t>&lt;user ID&gt;@&lt;</w:t>
      </w:r>
      <w:proofErr w:type="spellStart"/>
      <w:r w:rsidR="003748FA" w:rsidRPr="003748FA">
        <w:rPr>
          <w:i/>
          <w:color w:val="FF0000"/>
          <w:szCs w:val="22"/>
        </w:rPr>
        <w:t>server_IP</w:t>
      </w:r>
      <w:proofErr w:type="spellEnd"/>
      <w:r w:rsidR="003748FA" w:rsidRPr="003748FA">
        <w:rPr>
          <w:i/>
          <w:color w:val="FF0000"/>
          <w:szCs w:val="22"/>
        </w:rPr>
        <w:t>&gt;:/home</w:t>
      </w:r>
      <w:r w:rsidR="00421D83">
        <w:rPr>
          <w:i/>
          <w:color w:val="FF0000"/>
          <w:szCs w:val="22"/>
        </w:rPr>
        <w:t>/&lt;user ID&gt;/&lt;filename&gt;</w:t>
      </w:r>
    </w:p>
    <w:p w14:paraId="630F777C" w14:textId="77777777" w:rsidR="008C0E32" w:rsidRPr="007633CA" w:rsidRDefault="008C0E32" w:rsidP="008C0E32">
      <w:pPr>
        <w:jc w:val="left"/>
        <w:rPr>
          <w:szCs w:val="22"/>
        </w:rPr>
      </w:pPr>
    </w:p>
    <w:p w14:paraId="6367ACCE" w14:textId="77777777" w:rsidR="00A95D58" w:rsidRPr="007633CA" w:rsidRDefault="00A95D58" w:rsidP="00A95D58">
      <w:pPr>
        <w:jc w:val="left"/>
        <w:rPr>
          <w:szCs w:val="22"/>
        </w:rPr>
      </w:pPr>
      <w:r>
        <w:rPr>
          <w:szCs w:val="22"/>
        </w:rPr>
        <w:t xml:space="preserve">To transfer a file from </w:t>
      </w:r>
      <w:r w:rsidR="00742038">
        <w:rPr>
          <w:szCs w:val="22"/>
        </w:rPr>
        <w:t>the server to your local machine</w:t>
      </w:r>
      <w:r w:rsidRPr="007633CA">
        <w:rPr>
          <w:szCs w:val="22"/>
        </w:rPr>
        <w:t>:</w:t>
      </w:r>
    </w:p>
    <w:p w14:paraId="1B5D5618" w14:textId="77777777" w:rsidR="00A95D58" w:rsidRDefault="00A95D58" w:rsidP="00A95D58">
      <w:pPr>
        <w:jc w:val="left"/>
        <w:rPr>
          <w:i/>
          <w:color w:val="FF0000"/>
          <w:szCs w:val="22"/>
        </w:rPr>
      </w:pPr>
      <w:r w:rsidRPr="007633CA">
        <w:rPr>
          <w:i/>
          <w:color w:val="FF0000"/>
          <w:szCs w:val="22"/>
        </w:rPr>
        <w:t xml:space="preserve">$ </w:t>
      </w:r>
      <w:proofErr w:type="spellStart"/>
      <w:proofErr w:type="gramStart"/>
      <w:r w:rsidR="00964ADD">
        <w:rPr>
          <w:i/>
          <w:color w:val="FF0000"/>
          <w:szCs w:val="22"/>
        </w:rPr>
        <w:t>scp</w:t>
      </w:r>
      <w:proofErr w:type="spellEnd"/>
      <w:proofErr w:type="gramEnd"/>
      <w:r>
        <w:rPr>
          <w:i/>
          <w:color w:val="FF0000"/>
          <w:szCs w:val="22"/>
        </w:rPr>
        <w:t xml:space="preserve"> </w:t>
      </w:r>
      <w:r w:rsidRPr="003748FA">
        <w:rPr>
          <w:i/>
          <w:color w:val="FF0000"/>
          <w:szCs w:val="22"/>
        </w:rPr>
        <w:t>&lt;user ID&gt;@&lt;</w:t>
      </w:r>
      <w:proofErr w:type="spellStart"/>
      <w:r w:rsidRPr="003748FA">
        <w:rPr>
          <w:i/>
          <w:color w:val="FF0000"/>
          <w:szCs w:val="22"/>
        </w:rPr>
        <w:t>server_IP</w:t>
      </w:r>
      <w:proofErr w:type="spellEnd"/>
      <w:r w:rsidRPr="003748FA">
        <w:rPr>
          <w:i/>
          <w:color w:val="FF0000"/>
          <w:szCs w:val="22"/>
        </w:rPr>
        <w:t>&gt;:/home</w:t>
      </w:r>
      <w:r>
        <w:rPr>
          <w:i/>
          <w:color w:val="FF0000"/>
          <w:szCs w:val="22"/>
        </w:rPr>
        <w:t>/&lt;user ID&gt;/&lt;filename&gt;</w:t>
      </w:r>
      <w:r w:rsidR="00742038">
        <w:rPr>
          <w:i/>
          <w:color w:val="FF0000"/>
          <w:szCs w:val="22"/>
        </w:rPr>
        <w:t xml:space="preserve"> &lt;filename&gt;</w:t>
      </w:r>
    </w:p>
    <w:p w14:paraId="66BCA8D7" w14:textId="77777777" w:rsidR="009539C6" w:rsidRPr="003748FA" w:rsidRDefault="009539C6" w:rsidP="00A95D58">
      <w:pPr>
        <w:jc w:val="left"/>
        <w:rPr>
          <w:i/>
          <w:color w:val="FF0000"/>
          <w:szCs w:val="22"/>
        </w:rPr>
      </w:pPr>
    </w:p>
    <w:p w14:paraId="6EA61CF0" w14:textId="77777777" w:rsidR="005A1C79" w:rsidRDefault="000F04A0" w:rsidP="008414D6">
      <w:r>
        <w:t>For both cases, you will be prompted for a verification code and password.</w:t>
      </w:r>
    </w:p>
    <w:p w14:paraId="75B12569" w14:textId="77777777" w:rsidR="000F04A0" w:rsidRDefault="000F04A0" w:rsidP="008414D6"/>
    <w:p w14:paraId="27F521A9" w14:textId="77777777" w:rsidR="0016415C" w:rsidRDefault="0016415C" w:rsidP="008414D6"/>
    <w:p w14:paraId="02191542" w14:textId="77777777" w:rsidR="005C0A1E" w:rsidRDefault="005C0A1E" w:rsidP="008414D6"/>
    <w:p w14:paraId="175135AF" w14:textId="77777777" w:rsidR="009539C6" w:rsidRPr="009539C6" w:rsidRDefault="009539C6" w:rsidP="009539C6">
      <w:pPr>
        <w:jc w:val="left"/>
        <w:rPr>
          <w:i/>
          <w:color w:val="FF0000"/>
          <w:szCs w:val="22"/>
        </w:rPr>
      </w:pPr>
      <w:r w:rsidRPr="009539C6">
        <w:rPr>
          <w:b/>
          <w:kern w:val="28"/>
          <w:sz w:val="24"/>
        </w:rPr>
        <w:t>Compiling</w:t>
      </w:r>
      <w:r>
        <w:rPr>
          <w:b/>
          <w:kern w:val="28"/>
          <w:sz w:val="24"/>
        </w:rPr>
        <w:t xml:space="preserve"> and Running</w:t>
      </w:r>
      <w:r w:rsidRPr="009539C6">
        <w:rPr>
          <w:b/>
          <w:kern w:val="28"/>
          <w:sz w:val="24"/>
        </w:rPr>
        <w:t xml:space="preserve"> </w:t>
      </w:r>
      <w:proofErr w:type="spellStart"/>
      <w:r w:rsidRPr="009539C6">
        <w:rPr>
          <w:b/>
          <w:kern w:val="28"/>
          <w:sz w:val="24"/>
        </w:rPr>
        <w:t>Hadoop</w:t>
      </w:r>
      <w:proofErr w:type="spellEnd"/>
      <w:r w:rsidRPr="009539C6">
        <w:rPr>
          <w:b/>
          <w:kern w:val="28"/>
          <w:sz w:val="24"/>
        </w:rPr>
        <w:t xml:space="preserve"> Programs</w:t>
      </w:r>
      <w:r w:rsidRPr="009539C6">
        <w:rPr>
          <w:b/>
          <w:kern w:val="28"/>
          <w:sz w:val="24"/>
        </w:rPr>
        <w:br/>
      </w:r>
      <w:r>
        <w:br/>
      </w:r>
      <w:r w:rsidRPr="009539C6">
        <w:rPr>
          <w:szCs w:val="22"/>
        </w:rPr>
        <w:t xml:space="preserve">Compile the Java program </w:t>
      </w:r>
      <w:r w:rsidR="006E475D">
        <w:rPr>
          <w:szCs w:val="22"/>
        </w:rPr>
        <w:t>o</w:t>
      </w:r>
      <w:r w:rsidRPr="009539C6">
        <w:rPr>
          <w:szCs w:val="22"/>
        </w:rPr>
        <w:t xml:space="preserve">n the </w:t>
      </w:r>
      <w:r w:rsidR="006E475D">
        <w:rPr>
          <w:szCs w:val="22"/>
        </w:rPr>
        <w:t>server as follows.</w:t>
      </w:r>
      <w:r>
        <w:rPr>
          <w:b/>
          <w:szCs w:val="22"/>
        </w:rPr>
        <w:br/>
      </w:r>
      <w:r w:rsidRPr="009539C6">
        <w:rPr>
          <w:i/>
          <w:color w:val="FF0000"/>
          <w:szCs w:val="22"/>
        </w:rPr>
        <w:t xml:space="preserve">$ </w:t>
      </w:r>
      <w:proofErr w:type="spellStart"/>
      <w:proofErr w:type="gramStart"/>
      <w:r w:rsidRPr="009539C6">
        <w:rPr>
          <w:i/>
          <w:color w:val="FF0000"/>
          <w:szCs w:val="22"/>
        </w:rPr>
        <w:t>mkdir</w:t>
      </w:r>
      <w:proofErr w:type="spellEnd"/>
      <w:proofErr w:type="gramEnd"/>
      <w:r w:rsidRPr="009539C6">
        <w:rPr>
          <w:i/>
          <w:color w:val="FF0000"/>
          <w:szCs w:val="22"/>
        </w:rPr>
        <w:t xml:space="preserve"> class</w:t>
      </w:r>
    </w:p>
    <w:p w14:paraId="2185309A" w14:textId="4855D5E9" w:rsidR="009539C6" w:rsidRDefault="00107194" w:rsidP="009539C6">
      <w:pPr>
        <w:jc w:val="left"/>
        <w:rPr>
          <w:i/>
          <w:color w:val="FF0000"/>
          <w:szCs w:val="22"/>
        </w:rPr>
      </w:pPr>
      <w:r>
        <w:rPr>
          <w:i/>
          <w:color w:val="FF0000"/>
          <w:szCs w:val="22"/>
        </w:rPr>
        <w:t xml:space="preserve">$ </w:t>
      </w:r>
      <w:proofErr w:type="spellStart"/>
      <w:proofErr w:type="gramStart"/>
      <w:r>
        <w:rPr>
          <w:i/>
          <w:color w:val="FF0000"/>
          <w:szCs w:val="22"/>
        </w:rPr>
        <w:t>javac</w:t>
      </w:r>
      <w:proofErr w:type="spellEnd"/>
      <w:proofErr w:type="gramEnd"/>
      <w:r>
        <w:rPr>
          <w:i/>
          <w:color w:val="FF0000"/>
          <w:szCs w:val="22"/>
        </w:rPr>
        <w:t xml:space="preserve"> </w:t>
      </w:r>
      <w:r w:rsidR="00F115E8" w:rsidRPr="009539C6">
        <w:rPr>
          <w:i/>
          <w:color w:val="FF0000"/>
          <w:szCs w:val="22"/>
        </w:rPr>
        <w:t>-</w:t>
      </w:r>
      <w:proofErr w:type="spellStart"/>
      <w:r>
        <w:rPr>
          <w:i/>
          <w:color w:val="FF0000"/>
          <w:szCs w:val="22"/>
        </w:rPr>
        <w:t>classpath</w:t>
      </w:r>
      <w:proofErr w:type="spellEnd"/>
      <w:r>
        <w:rPr>
          <w:i/>
          <w:color w:val="FF0000"/>
          <w:szCs w:val="22"/>
        </w:rPr>
        <w:t xml:space="preserve"> </w:t>
      </w:r>
      <w:r w:rsidR="00BC201F" w:rsidRPr="00BC201F">
        <w:rPr>
          <w:i/>
          <w:color w:val="FF0000"/>
          <w:szCs w:val="22"/>
        </w:rPr>
        <w:t>/hadoop/share/hadoop/common/hadoop-common-2.4.1.jar:/hadoop/share/hadoop/common/lib/hadoop-annotations-2.4.1.jar:/hadoop/share/hadoop/mapreduce/hadoop-mapreduce-client-core-2.4.1.jar</w:t>
      </w:r>
      <w:r w:rsidR="005862C4">
        <w:rPr>
          <w:i/>
          <w:color w:val="FF0000"/>
          <w:szCs w:val="22"/>
        </w:rPr>
        <w:t xml:space="preserve"> </w:t>
      </w:r>
      <w:r w:rsidR="009539C6" w:rsidRPr="009539C6">
        <w:rPr>
          <w:i/>
          <w:color w:val="FF0000"/>
          <w:szCs w:val="22"/>
        </w:rPr>
        <w:t>-d class/ HDFSWrite.java</w:t>
      </w:r>
    </w:p>
    <w:p w14:paraId="0DA64D01" w14:textId="77777777" w:rsidR="009539C6" w:rsidRDefault="009539C6" w:rsidP="009539C6">
      <w:pPr>
        <w:jc w:val="left"/>
        <w:rPr>
          <w:i/>
          <w:color w:val="FF0000"/>
          <w:szCs w:val="22"/>
        </w:rPr>
      </w:pPr>
      <w:r>
        <w:rPr>
          <w:i/>
          <w:color w:val="FF0000"/>
          <w:szCs w:val="22"/>
        </w:rPr>
        <w:t xml:space="preserve">$ </w:t>
      </w:r>
      <w:r w:rsidR="00465B6B">
        <w:rPr>
          <w:i/>
          <w:color w:val="FF0000"/>
          <w:szCs w:val="22"/>
        </w:rPr>
        <w:t>jar -</w:t>
      </w:r>
      <w:proofErr w:type="spellStart"/>
      <w:r w:rsidR="00465B6B">
        <w:rPr>
          <w:i/>
          <w:color w:val="FF0000"/>
          <w:szCs w:val="22"/>
        </w:rPr>
        <w:t>cvf</w:t>
      </w:r>
      <w:proofErr w:type="spellEnd"/>
      <w:r w:rsidR="00465B6B">
        <w:rPr>
          <w:i/>
          <w:color w:val="FF0000"/>
          <w:szCs w:val="22"/>
        </w:rPr>
        <w:t xml:space="preserve"> HDFSWrite</w:t>
      </w:r>
      <w:r w:rsidRPr="009539C6">
        <w:rPr>
          <w:i/>
          <w:color w:val="FF0000"/>
          <w:szCs w:val="22"/>
        </w:rPr>
        <w:t>.jar -C class</w:t>
      </w:r>
      <w:proofErr w:type="gramStart"/>
      <w:r w:rsidRPr="009539C6">
        <w:rPr>
          <w:i/>
          <w:color w:val="FF0000"/>
          <w:szCs w:val="22"/>
        </w:rPr>
        <w:t>/ .</w:t>
      </w:r>
      <w:proofErr w:type="gramEnd"/>
    </w:p>
    <w:p w14:paraId="3FE4D6A9" w14:textId="77777777" w:rsidR="001034F2" w:rsidRDefault="001034F2" w:rsidP="009539C6">
      <w:pPr>
        <w:jc w:val="left"/>
        <w:rPr>
          <w:i/>
          <w:color w:val="FF0000"/>
          <w:szCs w:val="22"/>
        </w:rPr>
      </w:pPr>
      <w:r>
        <w:rPr>
          <w:i/>
          <w:color w:val="FF0000"/>
          <w:szCs w:val="22"/>
        </w:rPr>
        <w:t xml:space="preserve">$ </w:t>
      </w:r>
      <w:proofErr w:type="spellStart"/>
      <w:proofErr w:type="gramStart"/>
      <w:r>
        <w:rPr>
          <w:i/>
          <w:color w:val="FF0000"/>
          <w:szCs w:val="22"/>
        </w:rPr>
        <w:t>rm</w:t>
      </w:r>
      <w:proofErr w:type="spellEnd"/>
      <w:proofErr w:type="gramEnd"/>
      <w:r>
        <w:rPr>
          <w:i/>
          <w:color w:val="FF0000"/>
          <w:szCs w:val="22"/>
        </w:rPr>
        <w:t xml:space="preserve"> -</w:t>
      </w:r>
      <w:proofErr w:type="spellStart"/>
      <w:r>
        <w:rPr>
          <w:i/>
          <w:color w:val="FF0000"/>
          <w:szCs w:val="22"/>
        </w:rPr>
        <w:t>rf</w:t>
      </w:r>
      <w:proofErr w:type="spellEnd"/>
      <w:r>
        <w:rPr>
          <w:i/>
          <w:color w:val="FF0000"/>
          <w:szCs w:val="22"/>
        </w:rPr>
        <w:t xml:space="preserve"> class</w:t>
      </w:r>
    </w:p>
    <w:p w14:paraId="490BED2E" w14:textId="77777777" w:rsidR="009539C6" w:rsidRDefault="009539C6" w:rsidP="009539C6">
      <w:pPr>
        <w:jc w:val="left"/>
        <w:rPr>
          <w:szCs w:val="22"/>
        </w:rPr>
      </w:pPr>
    </w:p>
    <w:p w14:paraId="6996EB1B" w14:textId="27B33D3E" w:rsidR="009539C6" w:rsidRDefault="00690278" w:rsidP="009539C6">
      <w:pPr>
        <w:jc w:val="left"/>
        <w:rPr>
          <w:szCs w:val="22"/>
        </w:rPr>
      </w:pPr>
      <w:proofErr w:type="spellStart"/>
      <w:r>
        <w:rPr>
          <w:szCs w:val="22"/>
        </w:rPr>
        <w:t>Ececute</w:t>
      </w:r>
      <w:proofErr w:type="spellEnd"/>
      <w:r>
        <w:rPr>
          <w:szCs w:val="22"/>
        </w:rPr>
        <w:t xml:space="preserve"> </w:t>
      </w:r>
      <w:r w:rsidR="000462FF">
        <w:rPr>
          <w:szCs w:val="22"/>
        </w:rPr>
        <w:t xml:space="preserve">the </w:t>
      </w:r>
      <w:proofErr w:type="spellStart"/>
      <w:r w:rsidR="000462FF">
        <w:rPr>
          <w:szCs w:val="22"/>
        </w:rPr>
        <w:t>Hadoop</w:t>
      </w:r>
      <w:proofErr w:type="spellEnd"/>
      <w:r w:rsidR="000462FF">
        <w:rPr>
          <w:szCs w:val="22"/>
        </w:rPr>
        <w:t xml:space="preserve"> </w:t>
      </w:r>
      <w:r w:rsidR="00923001">
        <w:rPr>
          <w:szCs w:val="22"/>
        </w:rPr>
        <w:t>program</w:t>
      </w:r>
      <w:r w:rsidR="0011511B">
        <w:rPr>
          <w:szCs w:val="22"/>
        </w:rPr>
        <w:t xml:space="preserve"> on the server</w:t>
      </w:r>
      <w:r w:rsidR="009E3490">
        <w:rPr>
          <w:szCs w:val="22"/>
        </w:rPr>
        <w:t xml:space="preserve"> (n0)</w:t>
      </w:r>
      <w:r w:rsidR="00923001">
        <w:rPr>
          <w:szCs w:val="22"/>
        </w:rPr>
        <w:t xml:space="preserve"> as follows:</w:t>
      </w:r>
    </w:p>
    <w:p w14:paraId="5DC64C24" w14:textId="77777777" w:rsidR="009539C6" w:rsidRDefault="00923001" w:rsidP="009539C6">
      <w:pPr>
        <w:jc w:val="left"/>
        <w:rPr>
          <w:szCs w:val="22"/>
        </w:rPr>
      </w:pPr>
      <w:r w:rsidRPr="00923001">
        <w:rPr>
          <w:i/>
          <w:color w:val="FF0000"/>
          <w:szCs w:val="22"/>
        </w:rPr>
        <w:t xml:space="preserve">$ </w:t>
      </w:r>
      <w:proofErr w:type="spellStart"/>
      <w:proofErr w:type="gramStart"/>
      <w:r>
        <w:rPr>
          <w:i/>
          <w:color w:val="FF0000"/>
          <w:szCs w:val="22"/>
        </w:rPr>
        <w:t>hadoop</w:t>
      </w:r>
      <w:proofErr w:type="spellEnd"/>
      <w:proofErr w:type="gramEnd"/>
      <w:r>
        <w:rPr>
          <w:i/>
          <w:color w:val="FF0000"/>
          <w:szCs w:val="22"/>
        </w:rPr>
        <w:t xml:space="preserve"> jar HDFSWrite</w:t>
      </w:r>
      <w:r w:rsidRPr="00923001">
        <w:rPr>
          <w:i/>
          <w:color w:val="FF0000"/>
          <w:szCs w:val="22"/>
        </w:rPr>
        <w:t xml:space="preserve">.jar </w:t>
      </w:r>
      <w:proofErr w:type="spellStart"/>
      <w:r>
        <w:rPr>
          <w:i/>
          <w:color w:val="FF0000"/>
          <w:szCs w:val="22"/>
        </w:rPr>
        <w:t>HDFSWrite</w:t>
      </w:r>
      <w:proofErr w:type="spellEnd"/>
      <w:r w:rsidR="00A55D44">
        <w:rPr>
          <w:i/>
          <w:color w:val="FF0000"/>
          <w:szCs w:val="22"/>
        </w:rPr>
        <w:br/>
      </w:r>
      <w:r w:rsidR="00A55D44">
        <w:rPr>
          <w:i/>
          <w:color w:val="FF0000"/>
          <w:szCs w:val="22"/>
        </w:rPr>
        <w:br/>
      </w:r>
      <w:r w:rsidR="0096425C" w:rsidRPr="0096425C">
        <w:rPr>
          <w:szCs w:val="22"/>
        </w:rPr>
        <w:t xml:space="preserve">Check the HDFS path </w:t>
      </w:r>
      <w:r w:rsidR="00FB4A83">
        <w:rPr>
          <w:i/>
          <w:szCs w:val="22"/>
        </w:rPr>
        <w:t>"</w:t>
      </w:r>
      <w:r w:rsidR="00137805">
        <w:rPr>
          <w:i/>
          <w:szCs w:val="22"/>
        </w:rPr>
        <w:t>/</w:t>
      </w:r>
      <w:proofErr w:type="spellStart"/>
      <w:r w:rsidR="00137805">
        <w:rPr>
          <w:i/>
          <w:szCs w:val="22"/>
        </w:rPr>
        <w:t>scr</w:t>
      </w:r>
      <w:proofErr w:type="spellEnd"/>
      <w:r w:rsidR="00FB4A83">
        <w:rPr>
          <w:i/>
          <w:szCs w:val="22"/>
        </w:rPr>
        <w:t>/&lt;Your ID&gt;/l</w:t>
      </w:r>
      <w:r w:rsidR="0096425C" w:rsidRPr="0096425C">
        <w:rPr>
          <w:i/>
          <w:szCs w:val="22"/>
        </w:rPr>
        <w:t>ab1/</w:t>
      </w:r>
      <w:proofErr w:type="spellStart"/>
      <w:r w:rsidR="0096425C" w:rsidRPr="0096425C">
        <w:rPr>
          <w:i/>
          <w:szCs w:val="22"/>
        </w:rPr>
        <w:t>newfile</w:t>
      </w:r>
      <w:proofErr w:type="spellEnd"/>
      <w:r w:rsidR="0096425C" w:rsidRPr="0096425C">
        <w:rPr>
          <w:i/>
          <w:szCs w:val="22"/>
        </w:rPr>
        <w:t>”</w:t>
      </w:r>
      <w:r w:rsidR="0096425C" w:rsidRPr="0096425C">
        <w:rPr>
          <w:szCs w:val="22"/>
        </w:rPr>
        <w:t xml:space="preserve"> to verify the output of the program.</w:t>
      </w:r>
    </w:p>
    <w:p w14:paraId="1B63D90C" w14:textId="77777777" w:rsidR="008A4FCA" w:rsidRPr="0096425C" w:rsidRDefault="008A4FCA" w:rsidP="009539C6">
      <w:pPr>
        <w:jc w:val="left"/>
        <w:rPr>
          <w:szCs w:val="22"/>
        </w:rPr>
      </w:pPr>
      <w:r>
        <w:rPr>
          <w:szCs w:val="22"/>
        </w:rPr>
        <w:t>You should see the file created with the contents as given in the program.</w:t>
      </w:r>
    </w:p>
    <w:p w14:paraId="608A5E46" w14:textId="77777777" w:rsidR="006D47C7" w:rsidRDefault="006D47C7" w:rsidP="009539C6">
      <w:pPr>
        <w:jc w:val="left"/>
        <w:rPr>
          <w:szCs w:val="22"/>
        </w:rPr>
      </w:pPr>
    </w:p>
    <w:p w14:paraId="374F971F" w14:textId="77777777" w:rsidR="006D47C7" w:rsidRPr="006D47C7" w:rsidRDefault="006E475D" w:rsidP="007036AD">
      <w:pPr>
        <w:rPr>
          <w:color w:val="FF0000"/>
          <w:kern w:val="28"/>
          <w:szCs w:val="22"/>
        </w:rPr>
      </w:pPr>
      <w:r w:rsidRPr="006D47C7">
        <w:rPr>
          <w:kern w:val="28"/>
          <w:szCs w:val="22"/>
        </w:rPr>
        <w:t>You can also compile the program and generate the jar fi</w:t>
      </w:r>
      <w:r w:rsidR="006D47C7" w:rsidRPr="006D47C7">
        <w:rPr>
          <w:kern w:val="28"/>
          <w:szCs w:val="22"/>
        </w:rPr>
        <w:t>le on a local machine using Eclipse.</w:t>
      </w:r>
      <w:r w:rsidR="006D47C7">
        <w:rPr>
          <w:kern w:val="28"/>
          <w:szCs w:val="22"/>
        </w:rPr>
        <w:t xml:space="preserve"> </w:t>
      </w:r>
      <w:r w:rsidR="00092151" w:rsidRPr="00092151">
        <w:rPr>
          <w:kern w:val="28"/>
          <w:szCs w:val="22"/>
        </w:rPr>
        <w:t xml:space="preserve">For further instructions, see the manual on “Compiling </w:t>
      </w:r>
      <w:proofErr w:type="spellStart"/>
      <w:r w:rsidR="00092151" w:rsidRPr="00092151">
        <w:rPr>
          <w:kern w:val="28"/>
          <w:szCs w:val="22"/>
        </w:rPr>
        <w:t>Hadoop</w:t>
      </w:r>
      <w:proofErr w:type="spellEnd"/>
      <w:r w:rsidR="00092151" w:rsidRPr="00092151">
        <w:rPr>
          <w:kern w:val="28"/>
          <w:szCs w:val="22"/>
        </w:rPr>
        <w:t xml:space="preserve"> </w:t>
      </w:r>
      <w:proofErr w:type="gramStart"/>
      <w:r w:rsidR="00092151" w:rsidRPr="00092151">
        <w:rPr>
          <w:kern w:val="28"/>
          <w:szCs w:val="22"/>
        </w:rPr>
        <w:t>With</w:t>
      </w:r>
      <w:proofErr w:type="gramEnd"/>
      <w:r w:rsidR="00092151" w:rsidRPr="00092151">
        <w:rPr>
          <w:kern w:val="28"/>
          <w:szCs w:val="22"/>
        </w:rPr>
        <w:t xml:space="preserve"> Eclipse” that we have linked from the class website.</w:t>
      </w:r>
    </w:p>
    <w:p w14:paraId="03654520" w14:textId="77777777" w:rsidR="006E475D" w:rsidRDefault="006E475D" w:rsidP="009539C6">
      <w:pPr>
        <w:jc w:val="left"/>
        <w:rPr>
          <w:b/>
          <w:kern w:val="28"/>
          <w:sz w:val="24"/>
        </w:rPr>
      </w:pPr>
    </w:p>
    <w:p w14:paraId="5F198D54" w14:textId="77777777" w:rsidR="006C5AC4" w:rsidRDefault="006C5AC4" w:rsidP="009539C6">
      <w:pPr>
        <w:jc w:val="left"/>
        <w:rPr>
          <w:b/>
          <w:kern w:val="28"/>
          <w:sz w:val="24"/>
        </w:rPr>
      </w:pPr>
    </w:p>
    <w:p w14:paraId="724FABE6" w14:textId="77777777" w:rsidR="006C5AC4" w:rsidRDefault="006C5AC4" w:rsidP="009539C6">
      <w:pPr>
        <w:jc w:val="left"/>
        <w:rPr>
          <w:b/>
          <w:kern w:val="28"/>
          <w:sz w:val="24"/>
        </w:rPr>
      </w:pPr>
    </w:p>
    <w:p w14:paraId="75829555" w14:textId="77777777" w:rsidR="005A1C79" w:rsidRPr="009539C6" w:rsidRDefault="004F11F9" w:rsidP="009539C6">
      <w:pPr>
        <w:jc w:val="left"/>
        <w:rPr>
          <w:b/>
          <w:kern w:val="28"/>
          <w:sz w:val="24"/>
        </w:rPr>
      </w:pPr>
      <w:r w:rsidRPr="009539C6">
        <w:rPr>
          <w:b/>
          <w:kern w:val="28"/>
          <w:sz w:val="24"/>
        </w:rPr>
        <w:t>HDFS API</w:t>
      </w:r>
    </w:p>
    <w:p w14:paraId="2DA7C49B" w14:textId="77777777" w:rsidR="004F11F9" w:rsidRDefault="004F11F9" w:rsidP="008414D6"/>
    <w:p w14:paraId="182E4959" w14:textId="77777777" w:rsidR="007D3F3B" w:rsidRPr="006D47C7" w:rsidRDefault="008A4FCA" w:rsidP="006D47C7">
      <w:pPr>
        <w:jc w:val="left"/>
        <w:rPr>
          <w:szCs w:val="22"/>
        </w:rPr>
      </w:pPr>
      <w:r>
        <w:rPr>
          <w:szCs w:val="22"/>
        </w:rPr>
        <w:t>As seen in the</w:t>
      </w:r>
      <w:r w:rsidR="00092151">
        <w:rPr>
          <w:szCs w:val="22"/>
        </w:rPr>
        <w:t xml:space="preserve"> last section, </w:t>
      </w:r>
      <w:r w:rsidR="004F11F9" w:rsidRPr="004F11F9">
        <w:rPr>
          <w:szCs w:val="22"/>
        </w:rPr>
        <w:t xml:space="preserve">HDFS can also be accessed using </w:t>
      </w:r>
      <w:r w:rsidR="00092151">
        <w:rPr>
          <w:szCs w:val="22"/>
        </w:rPr>
        <w:t>a Java</w:t>
      </w:r>
      <w:r w:rsidR="004F11F9" w:rsidRPr="004F11F9">
        <w:rPr>
          <w:szCs w:val="22"/>
        </w:rPr>
        <w:t xml:space="preserve"> API</w:t>
      </w:r>
      <w:r w:rsidR="00092151">
        <w:rPr>
          <w:szCs w:val="22"/>
        </w:rPr>
        <w:t>, which allows us to read/write into the file system</w:t>
      </w:r>
      <w:r w:rsidR="004F11F9" w:rsidRPr="004F11F9">
        <w:rPr>
          <w:szCs w:val="22"/>
        </w:rPr>
        <w:t xml:space="preserve">. </w:t>
      </w:r>
      <w:r w:rsidR="006D47C7">
        <w:rPr>
          <w:szCs w:val="22"/>
        </w:rPr>
        <w:t xml:space="preserve">For documentation, see: </w:t>
      </w:r>
    </w:p>
    <w:p w14:paraId="42C0A968" w14:textId="77777777" w:rsidR="006C5AC4" w:rsidRPr="006C5AC4" w:rsidRDefault="001C1DA5" w:rsidP="007D3F3B">
      <w:pPr>
        <w:rPr>
          <w:rFonts w:cs="Arial"/>
          <w:szCs w:val="22"/>
        </w:rPr>
      </w:pPr>
      <w:hyperlink r:id="rId21" w:history="1">
        <w:r w:rsidR="001C105D" w:rsidRPr="001C105D">
          <w:rPr>
            <w:rStyle w:val="Hyperlink"/>
          </w:rPr>
          <w:t>http://hadoop.apache.org/docs/r2.4.1/api/</w:t>
        </w:r>
      </w:hyperlink>
      <w:r w:rsidR="001C105D">
        <w:br/>
      </w:r>
      <w:r w:rsidR="006C5AC4" w:rsidRPr="006C5AC4">
        <w:rPr>
          <w:rFonts w:cs="Arial"/>
          <w:szCs w:val="22"/>
        </w:rPr>
        <w:t xml:space="preserve">Look at </w:t>
      </w:r>
      <w:r w:rsidR="006C5AC4" w:rsidRPr="006C5AC4">
        <w:rPr>
          <w:rFonts w:cs="Arial"/>
          <w:bCs/>
          <w:szCs w:val="22"/>
        </w:rPr>
        <w:t xml:space="preserve">Package </w:t>
      </w:r>
      <w:proofErr w:type="spellStart"/>
      <w:r w:rsidR="006C5AC4" w:rsidRPr="006C5AC4">
        <w:rPr>
          <w:rFonts w:cs="Arial"/>
          <w:bCs/>
          <w:szCs w:val="22"/>
        </w:rPr>
        <w:t>org.apache.hadoop.fs</w:t>
      </w:r>
      <w:proofErr w:type="spellEnd"/>
    </w:p>
    <w:p w14:paraId="742FDEF5" w14:textId="77777777" w:rsidR="007D3F3B" w:rsidRPr="007D3F3B" w:rsidRDefault="007D3F3B" w:rsidP="007D3F3B">
      <w:r w:rsidRPr="007D3F3B">
        <w:br/>
        <w:t xml:space="preserve">The </w:t>
      </w:r>
      <w:hyperlink r:id="rId22" w:tooltip="class in org.apache.hadoop.fs" w:history="1">
        <w:proofErr w:type="spellStart"/>
        <w:r w:rsidRPr="007D3F3B">
          <w:rPr>
            <w:rStyle w:val="Hyperlink"/>
          </w:rPr>
          <w:t>FSDataOutputStream</w:t>
        </w:r>
        <w:proofErr w:type="spellEnd"/>
      </w:hyperlink>
      <w:r w:rsidRPr="007D3F3B">
        <w:rPr>
          <w:i/>
        </w:rPr>
        <w:t xml:space="preserve"> </w:t>
      </w:r>
      <w:r w:rsidRPr="007D3F3B">
        <w:t>and </w:t>
      </w:r>
      <w:proofErr w:type="spellStart"/>
      <w:r w:rsidR="00BA14B5">
        <w:fldChar w:fldCharType="begin"/>
      </w:r>
      <w:r w:rsidR="00BA14B5">
        <w:instrText xml:space="preserve"> HYPERLINK "http://hadoop.apache.org/docs/r2.4.1/api/org/apache/hadoop/fs/FSDataInputStream.html" \o "class in org.apache.hadoop.fs" </w:instrText>
      </w:r>
      <w:r w:rsidR="00BA14B5">
        <w:fldChar w:fldCharType="separate"/>
      </w:r>
      <w:r w:rsidRPr="007D3F3B">
        <w:rPr>
          <w:rStyle w:val="Hyperlink"/>
        </w:rPr>
        <w:t>FSDataInputStream</w:t>
      </w:r>
      <w:proofErr w:type="spellEnd"/>
      <w:r w:rsidR="00BA14B5">
        <w:rPr>
          <w:rStyle w:val="Hyperlink"/>
        </w:rPr>
        <w:fldChar w:fldCharType="end"/>
      </w:r>
      <w:r w:rsidRPr="007D3F3B">
        <w:t xml:space="preserve"> can be used to read / write files in HDFS respectively.</w:t>
      </w:r>
      <w:r w:rsidR="006B77AD">
        <w:t xml:space="preserve"> Check out their class documentations as well.</w:t>
      </w:r>
    </w:p>
    <w:p w14:paraId="6B895796" w14:textId="77777777" w:rsidR="007D3F3B" w:rsidRPr="0079491F" w:rsidRDefault="007D3F3B" w:rsidP="0079491F"/>
    <w:p w14:paraId="0EF1F5A1" w14:textId="77777777" w:rsidR="0079491F" w:rsidRDefault="000D2362" w:rsidP="0079491F">
      <w:r>
        <w:t xml:space="preserve">Read the source code of the program that you just compiled. That would help you to better understand how the HDFS API works. Then, look at the </w:t>
      </w:r>
      <w:r w:rsidR="00461734">
        <w:t>different</w:t>
      </w:r>
      <w:r>
        <w:t xml:space="preserve"> </w:t>
      </w:r>
      <w:r w:rsidR="00461734">
        <w:t>classes that were used</w:t>
      </w:r>
      <w:r w:rsidR="007F6322">
        <w:t xml:space="preserve"> and </w:t>
      </w:r>
      <w:r>
        <w:t>learn m</w:t>
      </w:r>
      <w:r w:rsidR="003E2533">
        <w:t>ore about the various methods they provide</w:t>
      </w:r>
      <w:r>
        <w:t>.</w:t>
      </w:r>
      <w:r w:rsidR="003E2533">
        <w:t xml:space="preserve"> All the methods can be found</w:t>
      </w:r>
      <w:r w:rsidR="001E5D08">
        <w:t xml:space="preserve"> in the </w:t>
      </w:r>
      <w:proofErr w:type="spellStart"/>
      <w:r w:rsidR="001E5D08">
        <w:t>Hadoop</w:t>
      </w:r>
      <w:proofErr w:type="spellEnd"/>
      <w:r w:rsidR="001E5D08">
        <w:t xml:space="preserve"> API documentation</w:t>
      </w:r>
      <w:r w:rsidR="008221EF">
        <w:t>.</w:t>
      </w:r>
      <w:r w:rsidR="006D47C7">
        <w:t xml:space="preserve"> Once you have browsed through the HDFS API, go onto the following experiment.</w:t>
      </w:r>
    </w:p>
    <w:p w14:paraId="7368D6C2" w14:textId="77777777" w:rsidR="000D2362" w:rsidRPr="0079491F" w:rsidRDefault="000D2362" w:rsidP="0079491F"/>
    <w:p w14:paraId="1803D64D" w14:textId="77777777" w:rsidR="005855A5" w:rsidRPr="005855A5" w:rsidRDefault="005855A5" w:rsidP="005855A5">
      <w:pPr>
        <w:rPr>
          <w:rStyle w:val="Strong"/>
        </w:rPr>
      </w:pPr>
      <w:r w:rsidRPr="005855A5">
        <w:rPr>
          <w:rStyle w:val="Strong"/>
        </w:rPr>
        <w:t>Experiment 2</w:t>
      </w:r>
      <w:r w:rsidR="00C10858">
        <w:rPr>
          <w:rStyle w:val="Strong"/>
        </w:rPr>
        <w:t xml:space="preserve"> (40 points)</w:t>
      </w:r>
      <w:r w:rsidRPr="005855A5">
        <w:rPr>
          <w:rStyle w:val="Strong"/>
        </w:rPr>
        <w:t>:</w:t>
      </w:r>
    </w:p>
    <w:p w14:paraId="66410B55" w14:textId="77777777" w:rsidR="005855A5" w:rsidRDefault="005855A5" w:rsidP="005855A5"/>
    <w:p w14:paraId="685CA108" w14:textId="133371AF" w:rsidR="005855A5" w:rsidRDefault="005855A5" w:rsidP="005855A5">
      <w:r>
        <w:t xml:space="preserve">Write a program using </w:t>
      </w:r>
      <w:r w:rsidR="008C383D">
        <w:t>the Java</w:t>
      </w:r>
      <w:r w:rsidR="00C10858">
        <w:t xml:space="preserve"> </w:t>
      </w:r>
      <w:r w:rsidR="008C383D">
        <w:t xml:space="preserve">HDFS API </w:t>
      </w:r>
      <w:r w:rsidR="00C10858">
        <w:t>that reads the contents of the HDFS</w:t>
      </w:r>
      <w:r w:rsidR="005937B1">
        <w:t xml:space="preserve"> file </w:t>
      </w:r>
      <w:r w:rsidR="008C383D">
        <w:t>“</w:t>
      </w:r>
      <w:r w:rsidR="00BA2663" w:rsidRPr="00A07ABE">
        <w:rPr>
          <w:i/>
        </w:rPr>
        <w:t>/class/s15419x/l</w:t>
      </w:r>
      <w:r w:rsidRPr="00A07ABE">
        <w:rPr>
          <w:i/>
        </w:rPr>
        <w:t>ab1</w:t>
      </w:r>
      <w:r w:rsidR="005937B1" w:rsidRPr="00A07ABE">
        <w:rPr>
          <w:i/>
        </w:rPr>
        <w:t>/</w:t>
      </w:r>
      <w:proofErr w:type="spellStart"/>
      <w:r w:rsidR="005937B1" w:rsidRPr="00A07ABE">
        <w:rPr>
          <w:i/>
        </w:rPr>
        <w:t>big</w:t>
      </w:r>
      <w:r w:rsidRPr="00A07ABE">
        <w:rPr>
          <w:i/>
        </w:rPr>
        <w:t>data</w:t>
      </w:r>
      <w:proofErr w:type="spellEnd"/>
      <w:r w:rsidR="008C383D">
        <w:t>”</w:t>
      </w:r>
      <w:r>
        <w:t xml:space="preserve"> and computes the </w:t>
      </w:r>
      <w:r w:rsidR="005C2493">
        <w:t>8-</w:t>
      </w:r>
      <w:r w:rsidR="00C10858">
        <w:t xml:space="preserve">bit </w:t>
      </w:r>
      <w:r>
        <w:t>XOR ch</w:t>
      </w:r>
      <w:r w:rsidR="00C10858">
        <w:t xml:space="preserve">ecksum of </w:t>
      </w:r>
      <w:r w:rsidR="001C1DA5">
        <w:t>all bytes whose offsets range from 5000000000 till 5000000999</w:t>
      </w:r>
      <w:r w:rsidR="00C10858">
        <w:t>, both endpo</w:t>
      </w:r>
      <w:r w:rsidR="005C2493">
        <w:t>ints inclusive. Print out the 8-</w:t>
      </w:r>
      <w:r w:rsidR="00C10858">
        <w:t>bit checksum.</w:t>
      </w:r>
    </w:p>
    <w:p w14:paraId="449A91FD" w14:textId="77777777" w:rsidR="006F066E" w:rsidRDefault="0076179E" w:rsidP="00C10858">
      <w:pPr>
        <w:jc w:val="left"/>
      </w:pPr>
      <w:r>
        <w:br/>
        <w:t xml:space="preserve">Attach the </w:t>
      </w:r>
      <w:r w:rsidR="008C383D">
        <w:t>Java</w:t>
      </w:r>
      <w:r>
        <w:t xml:space="preserve"> code in your sub</w:t>
      </w:r>
      <w:r w:rsidR="00C10858">
        <w:t xml:space="preserve">mission, as well as the XOR output. </w:t>
      </w:r>
      <w:r w:rsidR="008C383D">
        <w:br/>
      </w:r>
    </w:p>
    <w:p w14:paraId="78DF67D4" w14:textId="379CF3FB" w:rsidR="008C383D" w:rsidRDefault="008C383D" w:rsidP="00C10858">
      <w:pPr>
        <w:jc w:val="left"/>
      </w:pPr>
      <w:r>
        <w:t xml:space="preserve">For instance, the XOR checksum of the </w:t>
      </w:r>
      <w:proofErr w:type="spellStart"/>
      <w:r>
        <w:t>bitstring</w:t>
      </w:r>
      <w:proofErr w:type="spellEnd"/>
      <w:r>
        <w:t xml:space="preserve"> “0</w:t>
      </w:r>
      <w:r w:rsidR="001C1DA5">
        <w:t>0</w:t>
      </w:r>
      <w:r>
        <w:t>000000111111110000000011111111” is “00000000”.</w:t>
      </w:r>
    </w:p>
    <w:p w14:paraId="2D9F36D0" w14:textId="77777777" w:rsidR="0076179E" w:rsidRPr="006F066E" w:rsidRDefault="0076179E" w:rsidP="00C10858">
      <w:pPr>
        <w:jc w:val="left"/>
      </w:pPr>
      <w:bookmarkStart w:id="0" w:name="_GoBack"/>
      <w:bookmarkEnd w:id="0"/>
    </w:p>
    <w:sectPr w:rsidR="0076179E" w:rsidRPr="006F066E">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D2C08" w14:textId="77777777" w:rsidR="00526216" w:rsidRDefault="00526216" w:rsidP="00E876FF">
      <w:r>
        <w:separator/>
      </w:r>
    </w:p>
  </w:endnote>
  <w:endnote w:type="continuationSeparator" w:id="0">
    <w:p w14:paraId="73F4ACF9" w14:textId="77777777" w:rsidR="00526216" w:rsidRDefault="00526216" w:rsidP="00E87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2C370" w14:textId="77777777" w:rsidR="00526216" w:rsidRDefault="00526216" w:rsidP="00E876FF">
      <w:r>
        <w:separator/>
      </w:r>
    </w:p>
  </w:footnote>
  <w:footnote w:type="continuationSeparator" w:id="0">
    <w:p w14:paraId="51BFA75E" w14:textId="77777777" w:rsidR="00526216" w:rsidRDefault="00526216" w:rsidP="00E876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1481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E2B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EE2D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712837"/>
    <w:multiLevelType w:val="hybridMultilevel"/>
    <w:tmpl w:val="779E4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24189"/>
    <w:multiLevelType w:val="hybridMultilevel"/>
    <w:tmpl w:val="AA98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FD7A84"/>
    <w:multiLevelType w:val="hybridMultilevel"/>
    <w:tmpl w:val="DEE2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C4B44"/>
    <w:multiLevelType w:val="hybridMultilevel"/>
    <w:tmpl w:val="E1C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A0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96366F"/>
    <w:multiLevelType w:val="hybridMultilevel"/>
    <w:tmpl w:val="13D89EFA"/>
    <w:lvl w:ilvl="0" w:tplc="04090015">
      <w:start w:val="1"/>
      <w:numFmt w:val="upperLetter"/>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B151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448671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2647F3"/>
    <w:multiLevelType w:val="singleLevel"/>
    <w:tmpl w:val="8C342988"/>
    <w:lvl w:ilvl="0">
      <w:start w:val="1"/>
      <w:numFmt w:val="decimal"/>
      <w:lvlText w:val="(%1)"/>
      <w:lvlJc w:val="left"/>
      <w:pPr>
        <w:tabs>
          <w:tab w:val="num" w:pos="1440"/>
        </w:tabs>
        <w:ind w:left="1440" w:hanging="720"/>
      </w:pPr>
      <w:rPr>
        <w:rFonts w:ascii="Times New Roman" w:eastAsia="Times New Roman" w:hAnsi="Times New Roman" w:cs="Times New Roman"/>
      </w:rPr>
    </w:lvl>
  </w:abstractNum>
  <w:abstractNum w:abstractNumId="13">
    <w:nsid w:val="3F875C09"/>
    <w:multiLevelType w:val="hybridMultilevel"/>
    <w:tmpl w:val="3938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C56BA"/>
    <w:multiLevelType w:val="hybridMultilevel"/>
    <w:tmpl w:val="C8BC7B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5F14BA"/>
    <w:multiLevelType w:val="hybridMultilevel"/>
    <w:tmpl w:val="BCD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455AD"/>
    <w:multiLevelType w:val="hybridMultilevel"/>
    <w:tmpl w:val="1A9E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C7F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99A0FC3"/>
    <w:multiLevelType w:val="hybridMultilevel"/>
    <w:tmpl w:val="7228FBAC"/>
    <w:lvl w:ilvl="0" w:tplc="6E2043D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737A5F"/>
    <w:multiLevelType w:val="hybridMultilevel"/>
    <w:tmpl w:val="C124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EE49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D3113CA"/>
    <w:multiLevelType w:val="hybridMultilevel"/>
    <w:tmpl w:val="A468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62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FA95476"/>
    <w:multiLevelType w:val="multilevel"/>
    <w:tmpl w:val="E230D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22"/>
  </w:num>
  <w:num w:numId="5">
    <w:abstractNumId w:val="20"/>
  </w:num>
  <w:num w:numId="6">
    <w:abstractNumId w:val="2"/>
  </w:num>
  <w:num w:numId="7">
    <w:abstractNumId w:val="3"/>
  </w:num>
  <w:num w:numId="8">
    <w:abstractNumId w:val="17"/>
  </w:num>
  <w:num w:numId="9">
    <w:abstractNumId w:val="11"/>
  </w:num>
  <w:num w:numId="10">
    <w:abstractNumId w:val="15"/>
  </w:num>
  <w:num w:numId="11">
    <w:abstractNumId w:val="6"/>
  </w:num>
  <w:num w:numId="12">
    <w:abstractNumId w:val="14"/>
  </w:num>
  <w:num w:numId="13">
    <w:abstractNumId w:val="9"/>
  </w:num>
  <w:num w:numId="14">
    <w:abstractNumId w:val="0"/>
  </w:num>
  <w:num w:numId="15">
    <w:abstractNumId w:val="4"/>
  </w:num>
  <w:num w:numId="16">
    <w:abstractNumId w:val="13"/>
  </w:num>
  <w:num w:numId="17">
    <w:abstractNumId w:val="19"/>
  </w:num>
  <w:num w:numId="18">
    <w:abstractNumId w:val="5"/>
  </w:num>
  <w:num w:numId="19">
    <w:abstractNumId w:val="1"/>
  </w:num>
  <w:num w:numId="20">
    <w:abstractNumId w:val="16"/>
  </w:num>
  <w:num w:numId="21">
    <w:abstractNumId w:val="7"/>
  </w:num>
  <w:num w:numId="22">
    <w:abstractNumId w:val="23"/>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4E"/>
    <w:rsid w:val="0000227C"/>
    <w:rsid w:val="0001216F"/>
    <w:rsid w:val="00031A5F"/>
    <w:rsid w:val="000356B6"/>
    <w:rsid w:val="00045DF1"/>
    <w:rsid w:val="000462FF"/>
    <w:rsid w:val="00051418"/>
    <w:rsid w:val="000520CF"/>
    <w:rsid w:val="00077ABA"/>
    <w:rsid w:val="00083DF9"/>
    <w:rsid w:val="00084012"/>
    <w:rsid w:val="0008734E"/>
    <w:rsid w:val="0009025C"/>
    <w:rsid w:val="00092151"/>
    <w:rsid w:val="000A4878"/>
    <w:rsid w:val="000A4F74"/>
    <w:rsid w:val="000B1950"/>
    <w:rsid w:val="000B49C7"/>
    <w:rsid w:val="000B7C68"/>
    <w:rsid w:val="000D162A"/>
    <w:rsid w:val="000D2362"/>
    <w:rsid w:val="000E19A7"/>
    <w:rsid w:val="000E4AAA"/>
    <w:rsid w:val="000F04A0"/>
    <w:rsid w:val="000F1F70"/>
    <w:rsid w:val="000F643C"/>
    <w:rsid w:val="0010166F"/>
    <w:rsid w:val="001034F2"/>
    <w:rsid w:val="00107194"/>
    <w:rsid w:val="00107333"/>
    <w:rsid w:val="0011511B"/>
    <w:rsid w:val="0012001A"/>
    <w:rsid w:val="00132208"/>
    <w:rsid w:val="001335B6"/>
    <w:rsid w:val="00137805"/>
    <w:rsid w:val="00150978"/>
    <w:rsid w:val="00160654"/>
    <w:rsid w:val="0016415C"/>
    <w:rsid w:val="001725B3"/>
    <w:rsid w:val="0018052D"/>
    <w:rsid w:val="0018072E"/>
    <w:rsid w:val="001930BF"/>
    <w:rsid w:val="00193759"/>
    <w:rsid w:val="00194E42"/>
    <w:rsid w:val="00197D58"/>
    <w:rsid w:val="001A29A9"/>
    <w:rsid w:val="001C105D"/>
    <w:rsid w:val="001C1DA5"/>
    <w:rsid w:val="001E2DE4"/>
    <w:rsid w:val="001E4270"/>
    <w:rsid w:val="001E5D08"/>
    <w:rsid w:val="001F0E9C"/>
    <w:rsid w:val="001F7663"/>
    <w:rsid w:val="00206D0E"/>
    <w:rsid w:val="00222488"/>
    <w:rsid w:val="002446A7"/>
    <w:rsid w:val="002637CC"/>
    <w:rsid w:val="002655EB"/>
    <w:rsid w:val="0027441D"/>
    <w:rsid w:val="002756BC"/>
    <w:rsid w:val="002B699A"/>
    <w:rsid w:val="002C7206"/>
    <w:rsid w:val="002C7F93"/>
    <w:rsid w:val="002D1DC2"/>
    <w:rsid w:val="002D3762"/>
    <w:rsid w:val="002D409E"/>
    <w:rsid w:val="002E263F"/>
    <w:rsid w:val="002E454A"/>
    <w:rsid w:val="002E48BC"/>
    <w:rsid w:val="002F386B"/>
    <w:rsid w:val="00302A6E"/>
    <w:rsid w:val="003103A6"/>
    <w:rsid w:val="00312D96"/>
    <w:rsid w:val="00315440"/>
    <w:rsid w:val="00322D7C"/>
    <w:rsid w:val="00336CE5"/>
    <w:rsid w:val="0036408C"/>
    <w:rsid w:val="00370175"/>
    <w:rsid w:val="0037389C"/>
    <w:rsid w:val="003748FA"/>
    <w:rsid w:val="00383B27"/>
    <w:rsid w:val="00386694"/>
    <w:rsid w:val="00387A1D"/>
    <w:rsid w:val="00391765"/>
    <w:rsid w:val="003A657C"/>
    <w:rsid w:val="003B5598"/>
    <w:rsid w:val="003B5B13"/>
    <w:rsid w:val="003C39EC"/>
    <w:rsid w:val="003D1C79"/>
    <w:rsid w:val="003E2533"/>
    <w:rsid w:val="003E5829"/>
    <w:rsid w:val="003E77CE"/>
    <w:rsid w:val="003E7BCD"/>
    <w:rsid w:val="003F2889"/>
    <w:rsid w:val="003F58C8"/>
    <w:rsid w:val="004014B0"/>
    <w:rsid w:val="00415EBD"/>
    <w:rsid w:val="0041673F"/>
    <w:rsid w:val="00421D83"/>
    <w:rsid w:val="00422534"/>
    <w:rsid w:val="0044185F"/>
    <w:rsid w:val="00446FB5"/>
    <w:rsid w:val="00456BC6"/>
    <w:rsid w:val="00461734"/>
    <w:rsid w:val="00463172"/>
    <w:rsid w:val="00465B6B"/>
    <w:rsid w:val="00471750"/>
    <w:rsid w:val="00475B8B"/>
    <w:rsid w:val="00494AAE"/>
    <w:rsid w:val="004A13CC"/>
    <w:rsid w:val="004A5988"/>
    <w:rsid w:val="004C7B29"/>
    <w:rsid w:val="004D1FDB"/>
    <w:rsid w:val="004E2904"/>
    <w:rsid w:val="004E7164"/>
    <w:rsid w:val="004F11F9"/>
    <w:rsid w:val="0050511D"/>
    <w:rsid w:val="0051195F"/>
    <w:rsid w:val="00517B37"/>
    <w:rsid w:val="00526216"/>
    <w:rsid w:val="00527307"/>
    <w:rsid w:val="00530EE6"/>
    <w:rsid w:val="00536245"/>
    <w:rsid w:val="00536AA1"/>
    <w:rsid w:val="00560477"/>
    <w:rsid w:val="00572AFB"/>
    <w:rsid w:val="00574258"/>
    <w:rsid w:val="005855A5"/>
    <w:rsid w:val="005862C4"/>
    <w:rsid w:val="005937B1"/>
    <w:rsid w:val="005952AB"/>
    <w:rsid w:val="00596B06"/>
    <w:rsid w:val="005A1C79"/>
    <w:rsid w:val="005A39A3"/>
    <w:rsid w:val="005B7573"/>
    <w:rsid w:val="005C0A1E"/>
    <w:rsid w:val="005C2493"/>
    <w:rsid w:val="005C77F4"/>
    <w:rsid w:val="005C799D"/>
    <w:rsid w:val="005D075B"/>
    <w:rsid w:val="005D229F"/>
    <w:rsid w:val="005E33B3"/>
    <w:rsid w:val="005F1A9F"/>
    <w:rsid w:val="005F2417"/>
    <w:rsid w:val="005F78F0"/>
    <w:rsid w:val="00634130"/>
    <w:rsid w:val="006350F0"/>
    <w:rsid w:val="0068281E"/>
    <w:rsid w:val="00690278"/>
    <w:rsid w:val="006935F9"/>
    <w:rsid w:val="00693AB6"/>
    <w:rsid w:val="006A1AD9"/>
    <w:rsid w:val="006A3A32"/>
    <w:rsid w:val="006B23C1"/>
    <w:rsid w:val="006B59F5"/>
    <w:rsid w:val="006B77AD"/>
    <w:rsid w:val="006C1E26"/>
    <w:rsid w:val="006C5AC4"/>
    <w:rsid w:val="006D1755"/>
    <w:rsid w:val="006D221C"/>
    <w:rsid w:val="006D2DFA"/>
    <w:rsid w:val="006D47C7"/>
    <w:rsid w:val="006E475D"/>
    <w:rsid w:val="006F066E"/>
    <w:rsid w:val="00702F0C"/>
    <w:rsid w:val="007036AD"/>
    <w:rsid w:val="00705060"/>
    <w:rsid w:val="007210A5"/>
    <w:rsid w:val="00735CFC"/>
    <w:rsid w:val="00742038"/>
    <w:rsid w:val="00753060"/>
    <w:rsid w:val="007608FA"/>
    <w:rsid w:val="0076179E"/>
    <w:rsid w:val="007633CA"/>
    <w:rsid w:val="0077086C"/>
    <w:rsid w:val="00773444"/>
    <w:rsid w:val="00777AB6"/>
    <w:rsid w:val="0079491F"/>
    <w:rsid w:val="00794FF2"/>
    <w:rsid w:val="007A4A4D"/>
    <w:rsid w:val="007C104E"/>
    <w:rsid w:val="007C6137"/>
    <w:rsid w:val="007D3F3B"/>
    <w:rsid w:val="007E3932"/>
    <w:rsid w:val="007F5812"/>
    <w:rsid w:val="007F6322"/>
    <w:rsid w:val="00807607"/>
    <w:rsid w:val="00810320"/>
    <w:rsid w:val="00814550"/>
    <w:rsid w:val="008221EF"/>
    <w:rsid w:val="00835D37"/>
    <w:rsid w:val="008414D6"/>
    <w:rsid w:val="008417E9"/>
    <w:rsid w:val="0084315D"/>
    <w:rsid w:val="0084521F"/>
    <w:rsid w:val="00854DEF"/>
    <w:rsid w:val="00863663"/>
    <w:rsid w:val="00867E47"/>
    <w:rsid w:val="00875EC0"/>
    <w:rsid w:val="0088783E"/>
    <w:rsid w:val="00893340"/>
    <w:rsid w:val="008A405F"/>
    <w:rsid w:val="008A4FCA"/>
    <w:rsid w:val="008B38E4"/>
    <w:rsid w:val="008B7504"/>
    <w:rsid w:val="008C0E32"/>
    <w:rsid w:val="008C383D"/>
    <w:rsid w:val="008D4705"/>
    <w:rsid w:val="008D485A"/>
    <w:rsid w:val="009007AA"/>
    <w:rsid w:val="00901B50"/>
    <w:rsid w:val="00906795"/>
    <w:rsid w:val="00923001"/>
    <w:rsid w:val="00942845"/>
    <w:rsid w:val="0094568E"/>
    <w:rsid w:val="009539C6"/>
    <w:rsid w:val="009568FF"/>
    <w:rsid w:val="00960785"/>
    <w:rsid w:val="0096425C"/>
    <w:rsid w:val="00964ADD"/>
    <w:rsid w:val="0097606F"/>
    <w:rsid w:val="00980DDE"/>
    <w:rsid w:val="0098584D"/>
    <w:rsid w:val="009A05B2"/>
    <w:rsid w:val="009B3738"/>
    <w:rsid w:val="009B6E3F"/>
    <w:rsid w:val="009D102C"/>
    <w:rsid w:val="009D7CCD"/>
    <w:rsid w:val="009E3490"/>
    <w:rsid w:val="009E60DB"/>
    <w:rsid w:val="009F688C"/>
    <w:rsid w:val="009F73E5"/>
    <w:rsid w:val="00A02F6B"/>
    <w:rsid w:val="00A07ABE"/>
    <w:rsid w:val="00A347B6"/>
    <w:rsid w:val="00A41926"/>
    <w:rsid w:val="00A45F8B"/>
    <w:rsid w:val="00A51EB7"/>
    <w:rsid w:val="00A53074"/>
    <w:rsid w:val="00A55D44"/>
    <w:rsid w:val="00A772D5"/>
    <w:rsid w:val="00A95D58"/>
    <w:rsid w:val="00AC078C"/>
    <w:rsid w:val="00AD1A1B"/>
    <w:rsid w:val="00AF7EB6"/>
    <w:rsid w:val="00B2276A"/>
    <w:rsid w:val="00B44C41"/>
    <w:rsid w:val="00B537A6"/>
    <w:rsid w:val="00B65FF5"/>
    <w:rsid w:val="00B706E9"/>
    <w:rsid w:val="00B726A6"/>
    <w:rsid w:val="00B737FB"/>
    <w:rsid w:val="00B86E0A"/>
    <w:rsid w:val="00B9609F"/>
    <w:rsid w:val="00BA14B5"/>
    <w:rsid w:val="00BA2663"/>
    <w:rsid w:val="00BA305C"/>
    <w:rsid w:val="00BA5484"/>
    <w:rsid w:val="00BC201F"/>
    <w:rsid w:val="00BD6623"/>
    <w:rsid w:val="00BE0100"/>
    <w:rsid w:val="00BE0196"/>
    <w:rsid w:val="00BE2EC1"/>
    <w:rsid w:val="00BE3AD0"/>
    <w:rsid w:val="00BE3B9C"/>
    <w:rsid w:val="00C0688B"/>
    <w:rsid w:val="00C10858"/>
    <w:rsid w:val="00C117A6"/>
    <w:rsid w:val="00C161F3"/>
    <w:rsid w:val="00C168DE"/>
    <w:rsid w:val="00C23107"/>
    <w:rsid w:val="00C27CDE"/>
    <w:rsid w:val="00C341BD"/>
    <w:rsid w:val="00C379F8"/>
    <w:rsid w:val="00C40ACD"/>
    <w:rsid w:val="00C40FC5"/>
    <w:rsid w:val="00C47D56"/>
    <w:rsid w:val="00C50267"/>
    <w:rsid w:val="00C56DF5"/>
    <w:rsid w:val="00C64D36"/>
    <w:rsid w:val="00C86D01"/>
    <w:rsid w:val="00CA0E9D"/>
    <w:rsid w:val="00CA18C9"/>
    <w:rsid w:val="00CA2116"/>
    <w:rsid w:val="00CA6574"/>
    <w:rsid w:val="00CA69BA"/>
    <w:rsid w:val="00CA7888"/>
    <w:rsid w:val="00CE087C"/>
    <w:rsid w:val="00CF16E6"/>
    <w:rsid w:val="00CF294C"/>
    <w:rsid w:val="00D14FDC"/>
    <w:rsid w:val="00D237EB"/>
    <w:rsid w:val="00D2597B"/>
    <w:rsid w:val="00D338D3"/>
    <w:rsid w:val="00D34C59"/>
    <w:rsid w:val="00D3714E"/>
    <w:rsid w:val="00D546A6"/>
    <w:rsid w:val="00D54D25"/>
    <w:rsid w:val="00D60EE8"/>
    <w:rsid w:val="00D63158"/>
    <w:rsid w:val="00D65232"/>
    <w:rsid w:val="00D73677"/>
    <w:rsid w:val="00D73709"/>
    <w:rsid w:val="00D75425"/>
    <w:rsid w:val="00D80F29"/>
    <w:rsid w:val="00DA04A4"/>
    <w:rsid w:val="00DC7E88"/>
    <w:rsid w:val="00DF4F60"/>
    <w:rsid w:val="00E0394C"/>
    <w:rsid w:val="00E077CE"/>
    <w:rsid w:val="00E07F3F"/>
    <w:rsid w:val="00E116D5"/>
    <w:rsid w:val="00E525BA"/>
    <w:rsid w:val="00E55D04"/>
    <w:rsid w:val="00E72C6F"/>
    <w:rsid w:val="00E86351"/>
    <w:rsid w:val="00E876FF"/>
    <w:rsid w:val="00EB15AD"/>
    <w:rsid w:val="00EC2A90"/>
    <w:rsid w:val="00EC4EEC"/>
    <w:rsid w:val="00ED0086"/>
    <w:rsid w:val="00ED33CD"/>
    <w:rsid w:val="00EE501B"/>
    <w:rsid w:val="00F115E8"/>
    <w:rsid w:val="00F13101"/>
    <w:rsid w:val="00F31907"/>
    <w:rsid w:val="00F35982"/>
    <w:rsid w:val="00F3790A"/>
    <w:rsid w:val="00F40DCA"/>
    <w:rsid w:val="00F55C67"/>
    <w:rsid w:val="00F5766A"/>
    <w:rsid w:val="00F6203D"/>
    <w:rsid w:val="00F73519"/>
    <w:rsid w:val="00F75DBE"/>
    <w:rsid w:val="00F85000"/>
    <w:rsid w:val="00F87429"/>
    <w:rsid w:val="00F96D15"/>
    <w:rsid w:val="00FA099A"/>
    <w:rsid w:val="00FB4A83"/>
    <w:rsid w:val="00FC66C3"/>
    <w:rsid w:val="00FD24F7"/>
    <w:rsid w:val="00FE4261"/>
    <w:rsid w:val="00FE6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727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01B"/>
    <w:pPr>
      <w:overflowPunct w:val="0"/>
      <w:autoSpaceDE w:val="0"/>
      <w:autoSpaceDN w:val="0"/>
      <w:adjustRightInd w:val="0"/>
      <w:jc w:val="both"/>
      <w:textAlignment w:val="baseline"/>
    </w:pPr>
    <w:rPr>
      <w:rFonts w:ascii="Arial" w:hAnsi="Arial"/>
      <w:sz w:val="22"/>
    </w:rPr>
  </w:style>
  <w:style w:type="paragraph" w:styleId="Heading1">
    <w:name w:val="heading 1"/>
    <w:basedOn w:val="Normal"/>
    <w:next w:val="Normal"/>
    <w:qFormat/>
    <w:pPr>
      <w:keepNext/>
      <w:spacing w:before="240" w:after="60"/>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Subtitle">
    <w:name w:val="Subtitle"/>
    <w:basedOn w:val="Normal"/>
    <w:qFormat/>
    <w:pPr>
      <w:jc w:val="center"/>
    </w:pPr>
    <w:rPr>
      <w:bCs/>
      <w:sz w:val="24"/>
    </w:rPr>
  </w:style>
  <w:style w:type="paragraph" w:styleId="BodyText">
    <w:name w:val="Body Text"/>
    <w:basedOn w:val="Normal"/>
    <w:rPr>
      <w:sz w:val="24"/>
    </w:rPr>
  </w:style>
  <w:style w:type="character" w:styleId="FollowedHyperlink">
    <w:name w:val="FollowedHyperlink"/>
    <w:rsid w:val="00422534"/>
    <w:rPr>
      <w:color w:val="800080"/>
      <w:u w:val="single"/>
    </w:rPr>
  </w:style>
  <w:style w:type="paragraph" w:styleId="Header">
    <w:name w:val="header"/>
    <w:basedOn w:val="Normal"/>
    <w:link w:val="HeaderChar"/>
    <w:rsid w:val="00E876FF"/>
    <w:pPr>
      <w:tabs>
        <w:tab w:val="center" w:pos="4680"/>
        <w:tab w:val="right" w:pos="9360"/>
      </w:tabs>
    </w:pPr>
    <w:rPr>
      <w:lang w:val="x-none" w:eastAsia="x-none"/>
    </w:rPr>
  </w:style>
  <w:style w:type="character" w:customStyle="1" w:styleId="HeaderChar">
    <w:name w:val="Header Char"/>
    <w:link w:val="Header"/>
    <w:rsid w:val="00E876FF"/>
    <w:rPr>
      <w:rFonts w:ascii="Arial" w:hAnsi="Arial"/>
      <w:sz w:val="22"/>
    </w:rPr>
  </w:style>
  <w:style w:type="paragraph" w:styleId="Footer">
    <w:name w:val="footer"/>
    <w:basedOn w:val="Normal"/>
    <w:link w:val="FooterChar"/>
    <w:rsid w:val="00E876FF"/>
    <w:pPr>
      <w:tabs>
        <w:tab w:val="center" w:pos="4680"/>
        <w:tab w:val="right" w:pos="9360"/>
      </w:tabs>
    </w:pPr>
    <w:rPr>
      <w:lang w:val="x-none" w:eastAsia="x-none"/>
    </w:rPr>
  </w:style>
  <w:style w:type="character" w:customStyle="1" w:styleId="FooterChar">
    <w:name w:val="Footer Char"/>
    <w:link w:val="Footer"/>
    <w:rsid w:val="00E876FF"/>
    <w:rPr>
      <w:rFonts w:ascii="Arial" w:hAnsi="Arial"/>
      <w:sz w:val="22"/>
    </w:rPr>
  </w:style>
  <w:style w:type="character" w:styleId="Hyperlink">
    <w:name w:val="Hyperlink"/>
    <w:rsid w:val="00BD6623"/>
    <w:rPr>
      <w:color w:val="0000FF"/>
      <w:u w:val="single"/>
    </w:rPr>
  </w:style>
  <w:style w:type="character" w:styleId="Strong">
    <w:name w:val="Strong"/>
    <w:qFormat/>
    <w:rsid w:val="007633CA"/>
    <w:rPr>
      <w:b/>
      <w:bCs/>
    </w:rPr>
  </w:style>
  <w:style w:type="paragraph" w:styleId="PlainText">
    <w:name w:val="Plain Text"/>
    <w:basedOn w:val="Normal"/>
    <w:link w:val="PlainTextChar"/>
    <w:uiPriority w:val="99"/>
    <w:unhideWhenUsed/>
    <w:rsid w:val="007F5812"/>
    <w:pPr>
      <w:overflowPunct/>
      <w:autoSpaceDE/>
      <w:autoSpaceDN/>
      <w:adjustRightInd/>
      <w:jc w:val="left"/>
      <w:textAlignment w:val="auto"/>
    </w:pPr>
    <w:rPr>
      <w:rFonts w:ascii="Courier" w:eastAsia="MS Mincho" w:hAnsi="Courier"/>
      <w:sz w:val="21"/>
      <w:szCs w:val="21"/>
      <w:lang w:val="x-none" w:eastAsia="x-none"/>
    </w:rPr>
  </w:style>
  <w:style w:type="character" w:customStyle="1" w:styleId="PlainTextChar">
    <w:name w:val="Plain Text Char"/>
    <w:link w:val="PlainText"/>
    <w:uiPriority w:val="99"/>
    <w:rsid w:val="007F5812"/>
    <w:rPr>
      <w:rFonts w:ascii="Courier" w:eastAsia="MS Mincho" w:hAnsi="Courier"/>
      <w:sz w:val="21"/>
      <w:szCs w:val="21"/>
    </w:rPr>
  </w:style>
  <w:style w:type="character" w:customStyle="1" w:styleId="apple-converted-space">
    <w:name w:val="apple-converted-space"/>
    <w:rsid w:val="007210A5"/>
  </w:style>
  <w:style w:type="character" w:customStyle="1" w:styleId="il">
    <w:name w:val="il"/>
    <w:rsid w:val="007210A5"/>
  </w:style>
  <w:style w:type="paragraph" w:styleId="BalloonText">
    <w:name w:val="Balloon Text"/>
    <w:basedOn w:val="Normal"/>
    <w:link w:val="BalloonTextChar"/>
    <w:rsid w:val="00137805"/>
    <w:rPr>
      <w:rFonts w:ascii="Lucida Grande" w:hAnsi="Lucida Grande" w:cs="Lucida Grande"/>
      <w:sz w:val="18"/>
      <w:szCs w:val="18"/>
    </w:rPr>
  </w:style>
  <w:style w:type="character" w:customStyle="1" w:styleId="BalloonTextChar">
    <w:name w:val="Balloon Text Char"/>
    <w:basedOn w:val="DefaultParagraphFont"/>
    <w:link w:val="BalloonText"/>
    <w:rsid w:val="00137805"/>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01B"/>
    <w:pPr>
      <w:overflowPunct w:val="0"/>
      <w:autoSpaceDE w:val="0"/>
      <w:autoSpaceDN w:val="0"/>
      <w:adjustRightInd w:val="0"/>
      <w:jc w:val="both"/>
      <w:textAlignment w:val="baseline"/>
    </w:pPr>
    <w:rPr>
      <w:rFonts w:ascii="Arial" w:hAnsi="Arial"/>
      <w:sz w:val="22"/>
    </w:rPr>
  </w:style>
  <w:style w:type="paragraph" w:styleId="Heading1">
    <w:name w:val="heading 1"/>
    <w:basedOn w:val="Normal"/>
    <w:next w:val="Normal"/>
    <w:qFormat/>
    <w:pPr>
      <w:keepNext/>
      <w:spacing w:before="240" w:after="60"/>
      <w:outlineLvl w:val="0"/>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Subtitle">
    <w:name w:val="Subtitle"/>
    <w:basedOn w:val="Normal"/>
    <w:qFormat/>
    <w:pPr>
      <w:jc w:val="center"/>
    </w:pPr>
    <w:rPr>
      <w:bCs/>
      <w:sz w:val="24"/>
    </w:rPr>
  </w:style>
  <w:style w:type="paragraph" w:styleId="BodyText">
    <w:name w:val="Body Text"/>
    <w:basedOn w:val="Normal"/>
    <w:rPr>
      <w:sz w:val="24"/>
    </w:rPr>
  </w:style>
  <w:style w:type="character" w:styleId="FollowedHyperlink">
    <w:name w:val="FollowedHyperlink"/>
    <w:rsid w:val="00422534"/>
    <w:rPr>
      <w:color w:val="800080"/>
      <w:u w:val="single"/>
    </w:rPr>
  </w:style>
  <w:style w:type="paragraph" w:styleId="Header">
    <w:name w:val="header"/>
    <w:basedOn w:val="Normal"/>
    <w:link w:val="HeaderChar"/>
    <w:rsid w:val="00E876FF"/>
    <w:pPr>
      <w:tabs>
        <w:tab w:val="center" w:pos="4680"/>
        <w:tab w:val="right" w:pos="9360"/>
      </w:tabs>
    </w:pPr>
    <w:rPr>
      <w:lang w:val="x-none" w:eastAsia="x-none"/>
    </w:rPr>
  </w:style>
  <w:style w:type="character" w:customStyle="1" w:styleId="HeaderChar">
    <w:name w:val="Header Char"/>
    <w:link w:val="Header"/>
    <w:rsid w:val="00E876FF"/>
    <w:rPr>
      <w:rFonts w:ascii="Arial" w:hAnsi="Arial"/>
      <w:sz w:val="22"/>
    </w:rPr>
  </w:style>
  <w:style w:type="paragraph" w:styleId="Footer">
    <w:name w:val="footer"/>
    <w:basedOn w:val="Normal"/>
    <w:link w:val="FooterChar"/>
    <w:rsid w:val="00E876FF"/>
    <w:pPr>
      <w:tabs>
        <w:tab w:val="center" w:pos="4680"/>
        <w:tab w:val="right" w:pos="9360"/>
      </w:tabs>
    </w:pPr>
    <w:rPr>
      <w:lang w:val="x-none" w:eastAsia="x-none"/>
    </w:rPr>
  </w:style>
  <w:style w:type="character" w:customStyle="1" w:styleId="FooterChar">
    <w:name w:val="Footer Char"/>
    <w:link w:val="Footer"/>
    <w:rsid w:val="00E876FF"/>
    <w:rPr>
      <w:rFonts w:ascii="Arial" w:hAnsi="Arial"/>
      <w:sz w:val="22"/>
    </w:rPr>
  </w:style>
  <w:style w:type="character" w:styleId="Hyperlink">
    <w:name w:val="Hyperlink"/>
    <w:rsid w:val="00BD6623"/>
    <w:rPr>
      <w:color w:val="0000FF"/>
      <w:u w:val="single"/>
    </w:rPr>
  </w:style>
  <w:style w:type="character" w:styleId="Strong">
    <w:name w:val="Strong"/>
    <w:qFormat/>
    <w:rsid w:val="007633CA"/>
    <w:rPr>
      <w:b/>
      <w:bCs/>
    </w:rPr>
  </w:style>
  <w:style w:type="paragraph" w:styleId="PlainText">
    <w:name w:val="Plain Text"/>
    <w:basedOn w:val="Normal"/>
    <w:link w:val="PlainTextChar"/>
    <w:uiPriority w:val="99"/>
    <w:unhideWhenUsed/>
    <w:rsid w:val="007F5812"/>
    <w:pPr>
      <w:overflowPunct/>
      <w:autoSpaceDE/>
      <w:autoSpaceDN/>
      <w:adjustRightInd/>
      <w:jc w:val="left"/>
      <w:textAlignment w:val="auto"/>
    </w:pPr>
    <w:rPr>
      <w:rFonts w:ascii="Courier" w:eastAsia="MS Mincho" w:hAnsi="Courier"/>
      <w:sz w:val="21"/>
      <w:szCs w:val="21"/>
      <w:lang w:val="x-none" w:eastAsia="x-none"/>
    </w:rPr>
  </w:style>
  <w:style w:type="character" w:customStyle="1" w:styleId="PlainTextChar">
    <w:name w:val="Plain Text Char"/>
    <w:link w:val="PlainText"/>
    <w:uiPriority w:val="99"/>
    <w:rsid w:val="007F5812"/>
    <w:rPr>
      <w:rFonts w:ascii="Courier" w:eastAsia="MS Mincho" w:hAnsi="Courier"/>
      <w:sz w:val="21"/>
      <w:szCs w:val="21"/>
    </w:rPr>
  </w:style>
  <w:style w:type="character" w:customStyle="1" w:styleId="apple-converted-space">
    <w:name w:val="apple-converted-space"/>
    <w:rsid w:val="007210A5"/>
  </w:style>
  <w:style w:type="character" w:customStyle="1" w:styleId="il">
    <w:name w:val="il"/>
    <w:rsid w:val="007210A5"/>
  </w:style>
  <w:style w:type="paragraph" w:styleId="BalloonText">
    <w:name w:val="Balloon Text"/>
    <w:basedOn w:val="Normal"/>
    <w:link w:val="BalloonTextChar"/>
    <w:rsid w:val="00137805"/>
    <w:rPr>
      <w:rFonts w:ascii="Lucida Grande" w:hAnsi="Lucida Grande" w:cs="Lucida Grande"/>
      <w:sz w:val="18"/>
      <w:szCs w:val="18"/>
    </w:rPr>
  </w:style>
  <w:style w:type="character" w:customStyle="1" w:styleId="BalloonTextChar">
    <w:name w:val="Balloon Text Char"/>
    <w:basedOn w:val="DefaultParagraphFont"/>
    <w:link w:val="BalloonText"/>
    <w:rsid w:val="001378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7657">
      <w:bodyDiv w:val="1"/>
      <w:marLeft w:val="0"/>
      <w:marRight w:val="0"/>
      <w:marTop w:val="0"/>
      <w:marBottom w:val="0"/>
      <w:divBdr>
        <w:top w:val="none" w:sz="0" w:space="0" w:color="auto"/>
        <w:left w:val="none" w:sz="0" w:space="0" w:color="auto"/>
        <w:bottom w:val="none" w:sz="0" w:space="0" w:color="auto"/>
        <w:right w:val="none" w:sz="0" w:space="0" w:color="auto"/>
      </w:divBdr>
    </w:div>
    <w:div w:id="30804964">
      <w:bodyDiv w:val="1"/>
      <w:marLeft w:val="0"/>
      <w:marRight w:val="0"/>
      <w:marTop w:val="0"/>
      <w:marBottom w:val="0"/>
      <w:divBdr>
        <w:top w:val="none" w:sz="0" w:space="0" w:color="auto"/>
        <w:left w:val="none" w:sz="0" w:space="0" w:color="auto"/>
        <w:bottom w:val="none" w:sz="0" w:space="0" w:color="auto"/>
        <w:right w:val="none" w:sz="0" w:space="0" w:color="auto"/>
      </w:divBdr>
    </w:div>
    <w:div w:id="123429563">
      <w:bodyDiv w:val="1"/>
      <w:marLeft w:val="0"/>
      <w:marRight w:val="0"/>
      <w:marTop w:val="0"/>
      <w:marBottom w:val="0"/>
      <w:divBdr>
        <w:top w:val="none" w:sz="0" w:space="0" w:color="auto"/>
        <w:left w:val="none" w:sz="0" w:space="0" w:color="auto"/>
        <w:bottom w:val="none" w:sz="0" w:space="0" w:color="auto"/>
        <w:right w:val="none" w:sz="0" w:space="0" w:color="auto"/>
      </w:divBdr>
    </w:div>
    <w:div w:id="145172738">
      <w:bodyDiv w:val="1"/>
      <w:marLeft w:val="0"/>
      <w:marRight w:val="0"/>
      <w:marTop w:val="0"/>
      <w:marBottom w:val="0"/>
      <w:divBdr>
        <w:top w:val="none" w:sz="0" w:space="0" w:color="auto"/>
        <w:left w:val="none" w:sz="0" w:space="0" w:color="auto"/>
        <w:bottom w:val="none" w:sz="0" w:space="0" w:color="auto"/>
        <w:right w:val="none" w:sz="0" w:space="0" w:color="auto"/>
      </w:divBdr>
    </w:div>
    <w:div w:id="201209069">
      <w:bodyDiv w:val="1"/>
      <w:marLeft w:val="0"/>
      <w:marRight w:val="0"/>
      <w:marTop w:val="0"/>
      <w:marBottom w:val="0"/>
      <w:divBdr>
        <w:top w:val="none" w:sz="0" w:space="0" w:color="auto"/>
        <w:left w:val="none" w:sz="0" w:space="0" w:color="auto"/>
        <w:bottom w:val="none" w:sz="0" w:space="0" w:color="auto"/>
        <w:right w:val="none" w:sz="0" w:space="0" w:color="auto"/>
      </w:divBdr>
    </w:div>
    <w:div w:id="325016527">
      <w:bodyDiv w:val="1"/>
      <w:marLeft w:val="0"/>
      <w:marRight w:val="0"/>
      <w:marTop w:val="0"/>
      <w:marBottom w:val="0"/>
      <w:divBdr>
        <w:top w:val="none" w:sz="0" w:space="0" w:color="auto"/>
        <w:left w:val="none" w:sz="0" w:space="0" w:color="auto"/>
        <w:bottom w:val="none" w:sz="0" w:space="0" w:color="auto"/>
        <w:right w:val="none" w:sz="0" w:space="0" w:color="auto"/>
      </w:divBdr>
    </w:div>
    <w:div w:id="383912578">
      <w:bodyDiv w:val="1"/>
      <w:marLeft w:val="0"/>
      <w:marRight w:val="0"/>
      <w:marTop w:val="0"/>
      <w:marBottom w:val="0"/>
      <w:divBdr>
        <w:top w:val="none" w:sz="0" w:space="0" w:color="auto"/>
        <w:left w:val="none" w:sz="0" w:space="0" w:color="auto"/>
        <w:bottom w:val="none" w:sz="0" w:space="0" w:color="auto"/>
        <w:right w:val="none" w:sz="0" w:space="0" w:color="auto"/>
      </w:divBdr>
    </w:div>
    <w:div w:id="492066540">
      <w:bodyDiv w:val="1"/>
      <w:marLeft w:val="0"/>
      <w:marRight w:val="0"/>
      <w:marTop w:val="0"/>
      <w:marBottom w:val="0"/>
      <w:divBdr>
        <w:top w:val="none" w:sz="0" w:space="0" w:color="auto"/>
        <w:left w:val="none" w:sz="0" w:space="0" w:color="auto"/>
        <w:bottom w:val="none" w:sz="0" w:space="0" w:color="auto"/>
        <w:right w:val="none" w:sz="0" w:space="0" w:color="auto"/>
      </w:divBdr>
    </w:div>
    <w:div w:id="583954454">
      <w:bodyDiv w:val="1"/>
      <w:marLeft w:val="0"/>
      <w:marRight w:val="0"/>
      <w:marTop w:val="0"/>
      <w:marBottom w:val="0"/>
      <w:divBdr>
        <w:top w:val="none" w:sz="0" w:space="0" w:color="auto"/>
        <w:left w:val="none" w:sz="0" w:space="0" w:color="auto"/>
        <w:bottom w:val="none" w:sz="0" w:space="0" w:color="auto"/>
        <w:right w:val="none" w:sz="0" w:space="0" w:color="auto"/>
      </w:divBdr>
    </w:div>
    <w:div w:id="871891273">
      <w:bodyDiv w:val="1"/>
      <w:marLeft w:val="0"/>
      <w:marRight w:val="0"/>
      <w:marTop w:val="0"/>
      <w:marBottom w:val="0"/>
      <w:divBdr>
        <w:top w:val="none" w:sz="0" w:space="0" w:color="auto"/>
        <w:left w:val="none" w:sz="0" w:space="0" w:color="auto"/>
        <w:bottom w:val="none" w:sz="0" w:space="0" w:color="auto"/>
        <w:right w:val="none" w:sz="0" w:space="0" w:color="auto"/>
      </w:divBdr>
    </w:div>
    <w:div w:id="988435785">
      <w:bodyDiv w:val="1"/>
      <w:marLeft w:val="0"/>
      <w:marRight w:val="0"/>
      <w:marTop w:val="0"/>
      <w:marBottom w:val="0"/>
      <w:divBdr>
        <w:top w:val="none" w:sz="0" w:space="0" w:color="auto"/>
        <w:left w:val="none" w:sz="0" w:space="0" w:color="auto"/>
        <w:bottom w:val="none" w:sz="0" w:space="0" w:color="auto"/>
        <w:right w:val="none" w:sz="0" w:space="0" w:color="auto"/>
      </w:divBdr>
    </w:div>
    <w:div w:id="1247957978">
      <w:bodyDiv w:val="1"/>
      <w:marLeft w:val="0"/>
      <w:marRight w:val="0"/>
      <w:marTop w:val="0"/>
      <w:marBottom w:val="0"/>
      <w:divBdr>
        <w:top w:val="none" w:sz="0" w:space="0" w:color="auto"/>
        <w:left w:val="none" w:sz="0" w:space="0" w:color="auto"/>
        <w:bottom w:val="none" w:sz="0" w:space="0" w:color="auto"/>
        <w:right w:val="none" w:sz="0" w:space="0" w:color="auto"/>
      </w:divBdr>
    </w:div>
    <w:div w:id="1422144211">
      <w:bodyDiv w:val="1"/>
      <w:marLeft w:val="0"/>
      <w:marRight w:val="0"/>
      <w:marTop w:val="0"/>
      <w:marBottom w:val="0"/>
      <w:divBdr>
        <w:top w:val="none" w:sz="0" w:space="0" w:color="auto"/>
        <w:left w:val="none" w:sz="0" w:space="0" w:color="auto"/>
        <w:bottom w:val="none" w:sz="0" w:space="0" w:color="auto"/>
        <w:right w:val="none" w:sz="0" w:space="0" w:color="auto"/>
      </w:divBdr>
    </w:div>
    <w:div w:id="1831629602">
      <w:bodyDiv w:val="1"/>
      <w:marLeft w:val="0"/>
      <w:marRight w:val="0"/>
      <w:marTop w:val="0"/>
      <w:marBottom w:val="0"/>
      <w:divBdr>
        <w:top w:val="none" w:sz="0" w:space="0" w:color="auto"/>
        <w:left w:val="none" w:sz="0" w:space="0" w:color="auto"/>
        <w:bottom w:val="none" w:sz="0" w:space="0" w:color="auto"/>
        <w:right w:val="none" w:sz="0" w:space="0" w:color="auto"/>
      </w:divBdr>
    </w:div>
    <w:div w:id="2034261885">
      <w:bodyDiv w:val="1"/>
      <w:marLeft w:val="0"/>
      <w:marRight w:val="0"/>
      <w:marTop w:val="0"/>
      <w:marBottom w:val="0"/>
      <w:divBdr>
        <w:top w:val="none" w:sz="0" w:space="0" w:color="auto"/>
        <w:left w:val="none" w:sz="0" w:space="0" w:color="auto"/>
        <w:bottom w:val="none" w:sz="0" w:space="0" w:color="auto"/>
        <w:right w:val="none" w:sz="0" w:space="0" w:color="auto"/>
      </w:divBdr>
    </w:div>
    <w:div w:id="2054696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hadoop.apache.org/docs/r2.4.1/api/" TargetMode="External"/><Relationship Id="rId7" Type="http://schemas.openxmlformats.org/officeDocument/2006/relationships/footnotes" Target="footnotes.xml"/><Relationship Id="rId12" Type="http://schemas.openxmlformats.org/officeDocument/2006/relationships/hyperlink" Target="http://www.chiark.greenend.org.uk/~sgtatham/putty/download.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inscp.net/eng/index.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hpc-ga.its.iastate.edu/cystorm" TargetMode="External"/><Relationship Id="rId14" Type="http://schemas.openxmlformats.org/officeDocument/2006/relationships/image" Target="media/image4.png"/><Relationship Id="rId22" Type="http://schemas.openxmlformats.org/officeDocument/2006/relationships/hyperlink" Target="http://hadoop.apache.org/docs/r2.4.1/api/org/apache/hadoop/fs/FSData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7AE5B-4307-4B82-9F06-6A04F9F8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F2DAA51A.dotm</Template>
  <TotalTime>35</TotalTime>
  <Pages>8</Pages>
  <Words>1377</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Learning About Unix Processes</vt:lpstr>
    </vt:vector>
  </TitlesOfParts>
  <Company>E CpE, Iowa State University</Company>
  <LinksUpToDate>false</LinksUpToDate>
  <CharactersWithSpaces>9428</CharactersWithSpaces>
  <SharedDoc>false</SharedDoc>
  <HLinks>
    <vt:vector size="42" baseType="variant">
      <vt:variant>
        <vt:i4>4784132</vt:i4>
      </vt:variant>
      <vt:variant>
        <vt:i4>15</vt:i4>
      </vt:variant>
      <vt:variant>
        <vt:i4>0</vt:i4>
      </vt:variant>
      <vt:variant>
        <vt:i4>5</vt:i4>
      </vt:variant>
      <vt:variant>
        <vt:lpwstr>http://hadoop.apache.org/docs/r2.4.1/api/org/apache/hadoop/fs/FSDataInputStream.html</vt:lpwstr>
      </vt:variant>
      <vt:variant>
        <vt:lpwstr/>
      </vt:variant>
      <vt:variant>
        <vt:i4>786472</vt:i4>
      </vt:variant>
      <vt:variant>
        <vt:i4>12</vt:i4>
      </vt:variant>
      <vt:variant>
        <vt:i4>0</vt:i4>
      </vt:variant>
      <vt:variant>
        <vt:i4>5</vt:i4>
      </vt:variant>
      <vt:variant>
        <vt:lpwstr>http://hadoop.apache.org/docs/r2.4.1/api/org/apache/hadoop/fs/FSDataOutputStream.html</vt:lpwstr>
      </vt:variant>
      <vt:variant>
        <vt:lpwstr/>
      </vt:variant>
      <vt:variant>
        <vt:i4>983154</vt:i4>
      </vt:variant>
      <vt:variant>
        <vt:i4>9</vt:i4>
      </vt:variant>
      <vt:variant>
        <vt:i4>0</vt:i4>
      </vt:variant>
      <vt:variant>
        <vt:i4>5</vt:i4>
      </vt:variant>
      <vt:variant>
        <vt:lpwstr>http://hadoop.apache.org/docs/r2.4.1/api/</vt:lpwstr>
      </vt:variant>
      <vt:variant>
        <vt:lpwstr/>
      </vt:variant>
      <vt:variant>
        <vt:i4>3735566</vt:i4>
      </vt:variant>
      <vt:variant>
        <vt:i4>6</vt:i4>
      </vt:variant>
      <vt:variant>
        <vt:i4>0</vt:i4>
      </vt:variant>
      <vt:variant>
        <vt:i4>5</vt:i4>
      </vt:variant>
      <vt:variant>
        <vt:lpwstr>http://winscp.net/eng/index.php</vt:lpwstr>
      </vt:variant>
      <vt:variant>
        <vt:lpwstr/>
      </vt:variant>
      <vt:variant>
        <vt:i4>2424833</vt:i4>
      </vt:variant>
      <vt:variant>
        <vt:i4>3</vt:i4>
      </vt:variant>
      <vt:variant>
        <vt:i4>0</vt:i4>
      </vt:variant>
      <vt:variant>
        <vt:i4>5</vt:i4>
      </vt:variant>
      <vt:variant>
        <vt:lpwstr>http://www.chiark.greenend.org.uk/~sgtatham/putty/download.html</vt:lpwstr>
      </vt:variant>
      <vt:variant>
        <vt:lpwstr/>
      </vt:variant>
      <vt:variant>
        <vt:i4>2818083</vt:i4>
      </vt:variant>
      <vt:variant>
        <vt:i4>0</vt:i4>
      </vt:variant>
      <vt:variant>
        <vt:i4>0</vt:i4>
      </vt:variant>
      <vt:variant>
        <vt:i4>5</vt:i4>
      </vt:variant>
      <vt:variant>
        <vt:lpwstr>https://hpc-ga.its.iastate.edu/cystorm</vt:lpwstr>
      </vt:variant>
      <vt:variant>
        <vt:lpwstr/>
      </vt:variant>
      <vt:variant>
        <vt:i4>4587638</vt:i4>
      </vt:variant>
      <vt:variant>
        <vt:i4>5765</vt:i4>
      </vt:variant>
      <vt:variant>
        <vt:i4>1031</vt:i4>
      </vt:variant>
      <vt:variant>
        <vt:i4>1</vt:i4>
      </vt:variant>
      <vt:variant>
        <vt:lpwstr>saved_resource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About Unix Processes</dc:title>
  <dc:subject/>
  <dc:creator>ECPE;Tirthapura, Srikanta [E CPE]</dc:creator>
  <cp:keywords/>
  <cp:lastModifiedBy>Chung, Yung-Yu [E CPE]</cp:lastModifiedBy>
  <cp:revision>14</cp:revision>
  <cp:lastPrinted>2015-01-12T17:36:00Z</cp:lastPrinted>
  <dcterms:created xsi:type="dcterms:W3CDTF">2015-01-12T19:35:00Z</dcterms:created>
  <dcterms:modified xsi:type="dcterms:W3CDTF">2015-01-20T23:49:00Z</dcterms:modified>
</cp:coreProperties>
</file>